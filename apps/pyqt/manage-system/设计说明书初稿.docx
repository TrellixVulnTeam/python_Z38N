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公司工资管理系统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需求详细设计说明书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u w:val="single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编写：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_ProgLearner </w:t>
      </w:r>
      <w:r>
        <w:rPr>
          <w:rFonts w:hint="eastAsia"/>
          <w:sz w:val="36"/>
          <w:szCs w:val="36"/>
          <w:u w:val="none"/>
          <w:lang w:val="en-US" w:eastAsia="zh-CN"/>
        </w:rPr>
        <w:t xml:space="preserve">   日期：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2018-3-26   </w:t>
      </w: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检查：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____        </w:t>
      </w:r>
      <w:r>
        <w:rPr>
          <w:rFonts w:hint="eastAsia"/>
          <w:sz w:val="36"/>
          <w:szCs w:val="36"/>
          <w:u w:val="none"/>
          <w:lang w:val="en-US" w:eastAsia="zh-CN"/>
        </w:rPr>
        <w:t xml:space="preserve">   日期：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       </w:t>
      </w: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审核：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____        </w:t>
      </w:r>
      <w:r>
        <w:rPr>
          <w:rFonts w:hint="eastAsia"/>
          <w:sz w:val="36"/>
          <w:szCs w:val="36"/>
          <w:u w:val="none"/>
          <w:lang w:val="en-US" w:eastAsia="zh-CN"/>
        </w:rPr>
        <w:t xml:space="preserve">   日期：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       </w:t>
      </w: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批准：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____        </w:t>
      </w:r>
      <w:r>
        <w:rPr>
          <w:rFonts w:hint="eastAsia"/>
          <w:sz w:val="36"/>
          <w:szCs w:val="36"/>
          <w:u w:val="none"/>
          <w:lang w:val="en-US" w:eastAsia="zh-CN"/>
        </w:rPr>
        <w:t xml:space="preserve">   日期：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       </w:t>
      </w:r>
    </w:p>
    <w:p>
      <w:pPr>
        <w:jc w:val="both"/>
        <w:rPr>
          <w:rFonts w:hint="eastAsia"/>
          <w:sz w:val="36"/>
          <w:szCs w:val="36"/>
          <w:u w:val="single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Python学习者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版权所有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8003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_Toc27142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1e050523-851c-45ed-bcbf-d70be46ee6b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 导言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_Toc25446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2cbd7fb2-e046-40f3-bff7-46fcc362751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设计概述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c3049951-0495-4c43-90a4-cb8d7f6b0b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 需求概述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ec3aabed-c8b6-4440-a9cc-fbf37aff7e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 运行环境概述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5046e7a4-d3a0-4478-9ce1-f4a35d9f22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 条件与限制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_Toc32182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5495e986-bfc2-45cc-95da-914bf08456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系统需求分析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03edd11b-166f-4633-b452-1d1f2ab779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3.1详细需求分析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_Toc31749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dae0f066-222e-42ab-b43f-f0cde0267c7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 总体方案确认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b750a957-417f-4122-8fd1-272943ae97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4.1系统总体结构确认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_Toc28171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1156b76d-c0ec-41cc-a900-6ec51317d8f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五、 系统详细设计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2c13e6bf-4f41-4ffc-955f-f78f99b764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5.1登录界面设计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a02b1d64-5135-4e78-bd33-69356dd06b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5.2用户界面设计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e03b7908-4837-4316-afb3-189923d987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5.3接口设计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1be7b7b5-aa72-4494-96dd-ab06f231f4d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5.4模块功能设计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_Toc26904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95819af6-e57b-43de-9f32-adcda994865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六、 系统数据结构设计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e6873c21-12c7-4e7b-8399-b385eb5a8e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6.1数据库设计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_Toc27981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2773fbc7-d242-4fbe-94f8-730fffa3400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七、 设计思想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5eaf5926-0e52-454e-aa95-ed547363a0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7.1函数设计思想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_Toc1245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bd685d2e-3358-44ed-8652-e527767f17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八、 环境配置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_Toc13084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be61063c-3f2a-4ff1-a834-bd9548f0a05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九、 系统出错处理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_Toc22201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6db3b2cc-d081-4199-80c6-82ecf033dc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十、 维护设计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_Toc29320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4d54f508-cce0-4171-82b3-e7c57f46a8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十一、 流程图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035"/>
              <w:placeholder>
                <w:docPart w:val="{55e6c354-7379-4cbc-b5b4-0c6f8cce9e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界面流程图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</w:sdtContent>
    </w:sdt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111" w:name="_GoBack"/>
      <w:bookmarkEnd w:id="111"/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Toc20468"/>
      <w:bookmarkStart w:id="1" w:name="_Toc15621"/>
      <w:bookmarkStart w:id="2" w:name="_Toc9223"/>
      <w:bookmarkStart w:id="3" w:name="_Toc31564"/>
      <w:bookmarkStart w:id="4" w:name="_Toc27142"/>
      <w:r>
        <w:rPr>
          <w:rFonts w:hint="eastAsia"/>
          <w:sz w:val="28"/>
          <w:szCs w:val="28"/>
          <w:lang w:val="en-US" w:eastAsia="zh-CN"/>
        </w:rPr>
        <w:t>导言</w:t>
      </w:r>
      <w:bookmarkEnd w:id="0"/>
      <w:bookmarkEnd w:id="1"/>
      <w:bookmarkEnd w:id="2"/>
      <w:bookmarkEnd w:id="3"/>
      <w:bookmarkEnd w:id="4"/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5" w:name="_Toc5995"/>
      <w:bookmarkStart w:id="6" w:name="_Toc4197"/>
      <w:bookmarkStart w:id="7" w:name="_Toc29542"/>
      <w:bookmarkStart w:id="8" w:name="_Toc25995"/>
      <w:bookmarkStart w:id="9" w:name="_Toc25446"/>
      <w:r>
        <w:rPr>
          <w:rFonts w:hint="eastAsia"/>
          <w:sz w:val="28"/>
          <w:szCs w:val="28"/>
          <w:lang w:val="en-US" w:eastAsia="zh-CN"/>
        </w:rPr>
        <w:t>设计概述</w:t>
      </w:r>
      <w:bookmarkEnd w:id="5"/>
      <w:bookmarkEnd w:id="6"/>
      <w:bookmarkEnd w:id="7"/>
      <w:bookmarkEnd w:id="8"/>
      <w:bookmarkEnd w:id="9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10" w:name="_Toc25481"/>
      <w:bookmarkStart w:id="11" w:name="_Toc32117"/>
      <w:bookmarkStart w:id="12" w:name="_Toc28134"/>
      <w:bookmarkStart w:id="13" w:name="_Toc4281"/>
      <w:bookmarkStart w:id="14" w:name="_Toc6441"/>
      <w:r>
        <w:rPr>
          <w:rFonts w:hint="eastAsia"/>
          <w:sz w:val="28"/>
          <w:szCs w:val="28"/>
          <w:lang w:val="en-US" w:eastAsia="zh-CN"/>
        </w:rPr>
        <w:t>2.1 需求概述</w:t>
      </w:r>
      <w:bookmarkEnd w:id="10"/>
      <w:bookmarkEnd w:id="11"/>
      <w:bookmarkEnd w:id="12"/>
      <w:bookmarkEnd w:id="13"/>
      <w:bookmarkEnd w:id="14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界面友好，能够方便员工查询历史工资信息，提高管理员管理公司内部工资发放的效率。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15" w:name="_Toc17694"/>
      <w:bookmarkStart w:id="16" w:name="_Toc16453"/>
      <w:bookmarkStart w:id="17" w:name="_Toc3603"/>
      <w:bookmarkStart w:id="18" w:name="_Toc10238"/>
      <w:bookmarkStart w:id="19" w:name="_Toc2865"/>
      <w:r>
        <w:rPr>
          <w:rFonts w:hint="eastAsia"/>
          <w:sz w:val="28"/>
          <w:szCs w:val="28"/>
          <w:lang w:val="en-US" w:eastAsia="zh-CN"/>
        </w:rPr>
        <w:t>2.2 运行环境概述</w:t>
      </w:r>
      <w:bookmarkEnd w:id="15"/>
      <w:bookmarkEnd w:id="16"/>
      <w:bookmarkEnd w:id="17"/>
      <w:bookmarkEnd w:id="18"/>
      <w:bookmarkEnd w:id="19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装有PyQt5和Python3.0的Window操作系统。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20" w:name="_Toc28736"/>
      <w:bookmarkStart w:id="21" w:name="_Toc28036"/>
      <w:bookmarkStart w:id="22" w:name="_Toc30009"/>
      <w:bookmarkStart w:id="23" w:name="_Toc17721"/>
      <w:bookmarkStart w:id="24" w:name="_Toc7825"/>
      <w:r>
        <w:rPr>
          <w:rFonts w:hint="eastAsia"/>
          <w:sz w:val="28"/>
          <w:szCs w:val="28"/>
          <w:lang w:val="en-US" w:eastAsia="zh-CN"/>
        </w:rPr>
        <w:t>2.3 条件与限制</w:t>
      </w:r>
      <w:bookmarkEnd w:id="20"/>
      <w:bookmarkEnd w:id="21"/>
      <w:bookmarkEnd w:id="22"/>
      <w:bookmarkEnd w:id="23"/>
      <w:bookmarkEnd w:id="24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平台固定，单机系统。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25" w:name="_Toc12666"/>
      <w:bookmarkStart w:id="26" w:name="_Toc4405"/>
      <w:bookmarkStart w:id="27" w:name="_Toc26065"/>
      <w:bookmarkStart w:id="28" w:name="_Toc31769"/>
      <w:bookmarkStart w:id="29" w:name="_Toc32182"/>
      <w:r>
        <w:rPr>
          <w:rFonts w:hint="eastAsia"/>
          <w:sz w:val="28"/>
          <w:szCs w:val="28"/>
          <w:lang w:val="en-US" w:eastAsia="zh-CN"/>
        </w:rPr>
        <w:t>系统需求分析</w:t>
      </w:r>
      <w:bookmarkEnd w:id="25"/>
      <w:bookmarkEnd w:id="26"/>
      <w:bookmarkEnd w:id="27"/>
      <w:bookmarkEnd w:id="28"/>
      <w:bookmarkEnd w:id="29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30" w:name="_Toc2808"/>
      <w:bookmarkStart w:id="31" w:name="_Toc27330"/>
      <w:bookmarkStart w:id="32" w:name="_Toc641"/>
      <w:bookmarkStart w:id="33" w:name="_Toc17588"/>
      <w:bookmarkStart w:id="34" w:name="_Toc21356"/>
      <w:r>
        <w:rPr>
          <w:rFonts w:hint="eastAsia"/>
          <w:sz w:val="28"/>
          <w:szCs w:val="28"/>
          <w:lang w:val="en-US" w:eastAsia="zh-CN"/>
        </w:rPr>
        <w:t>3.1详细需求分析</w:t>
      </w:r>
      <w:bookmarkEnd w:id="30"/>
      <w:bookmarkEnd w:id="31"/>
      <w:bookmarkEnd w:id="32"/>
      <w:bookmarkEnd w:id="33"/>
      <w:bookmarkEnd w:id="34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1.用户无权更改数据库数据。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2.记录管理员更改数据库数据的操作。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3.普通雇员登录时，以工资数据库表单中近三个月的个人工资信息生成界面。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4.普通雇员可通过下拉按钮选择年份月份进行查询往日的工资信息。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5.管理员登录时，以工资数据库表单中所有雇员最近月份工资信息生成界面。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6.管理员可通过修改、增加、删除、变更等系统可视化功能对雇员、部门、权限、工资进行相关操作。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35" w:name="_Toc29234"/>
      <w:bookmarkStart w:id="36" w:name="_Toc2932"/>
      <w:bookmarkStart w:id="37" w:name="_Toc13549"/>
      <w:bookmarkStart w:id="38" w:name="_Toc6240"/>
      <w:bookmarkStart w:id="39" w:name="_Toc31749"/>
      <w:r>
        <w:rPr>
          <w:rFonts w:hint="eastAsia"/>
          <w:sz w:val="28"/>
          <w:szCs w:val="28"/>
          <w:lang w:val="en-US" w:eastAsia="zh-CN"/>
        </w:rPr>
        <w:t>总体方案确认</w:t>
      </w:r>
      <w:bookmarkEnd w:id="35"/>
      <w:bookmarkEnd w:id="36"/>
      <w:bookmarkEnd w:id="37"/>
      <w:bookmarkEnd w:id="38"/>
      <w:bookmarkEnd w:id="39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40" w:name="_Toc3666"/>
      <w:bookmarkStart w:id="41" w:name="_Toc16320"/>
      <w:bookmarkStart w:id="42" w:name="_Toc10736"/>
      <w:bookmarkStart w:id="43" w:name="_Toc30036"/>
      <w:bookmarkStart w:id="44" w:name="_Toc15227"/>
      <w:r>
        <w:rPr>
          <w:rFonts w:hint="eastAsia"/>
          <w:sz w:val="28"/>
          <w:szCs w:val="28"/>
          <w:lang w:val="en-US" w:eastAsia="zh-CN"/>
        </w:rPr>
        <w:t>4.1系统总体结构确认</w:t>
      </w:r>
      <w:bookmarkEnd w:id="40"/>
      <w:bookmarkEnd w:id="41"/>
      <w:bookmarkEnd w:id="42"/>
      <w:bookmarkEnd w:id="43"/>
      <w:bookmarkEnd w:id="44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请看界面流程图。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45" w:name="_Toc28598"/>
      <w:bookmarkStart w:id="46" w:name="_Toc5773"/>
      <w:bookmarkStart w:id="47" w:name="_Toc12517"/>
      <w:bookmarkStart w:id="48" w:name="_Toc30016"/>
      <w:bookmarkStart w:id="49" w:name="_Toc28171"/>
      <w:r>
        <w:rPr>
          <w:rFonts w:hint="eastAsia"/>
          <w:sz w:val="28"/>
          <w:szCs w:val="28"/>
          <w:lang w:val="en-US" w:eastAsia="zh-CN"/>
        </w:rPr>
        <w:t>系统详细设计</w:t>
      </w:r>
      <w:bookmarkEnd w:id="45"/>
      <w:bookmarkEnd w:id="46"/>
      <w:bookmarkEnd w:id="47"/>
      <w:bookmarkEnd w:id="48"/>
      <w:bookmarkEnd w:id="49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50" w:name="_Toc30633"/>
      <w:bookmarkStart w:id="51" w:name="_Toc19835"/>
      <w:bookmarkStart w:id="52" w:name="_Toc32717"/>
      <w:bookmarkStart w:id="53" w:name="_Toc5396"/>
      <w:bookmarkStart w:id="54" w:name="_Toc28020"/>
      <w:r>
        <w:rPr>
          <w:rFonts w:hint="eastAsia"/>
          <w:sz w:val="28"/>
          <w:szCs w:val="28"/>
          <w:lang w:val="en-US" w:eastAsia="zh-CN"/>
        </w:rPr>
        <w:t>5.1登录界面设计</w:t>
      </w:r>
      <w:bookmarkEnd w:id="50"/>
      <w:bookmarkEnd w:id="51"/>
      <w:bookmarkEnd w:id="52"/>
      <w:bookmarkEnd w:id="53"/>
      <w:bookmarkEnd w:id="54"/>
    </w:p>
    <w:p>
      <w:pPr>
        <w:numPr>
          <w:ilvl w:val="0"/>
          <w:numId w:val="2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登录界面：运行工资系统时，自动生成该界面。</w:t>
      </w:r>
    </w:p>
    <w:p>
      <w:pPr>
        <w:numPr>
          <w:ilvl w:val="0"/>
          <w:numId w:val="2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注册：弹出一小界面，当用户输入姓名、账号、密码后，取姓名到雇员数据库检索，存在才给予注册，并且不可重复注册，注册成功后自动回到登录界面。</w:t>
      </w:r>
    </w:p>
    <w:p>
      <w:pPr>
        <w:numPr>
          <w:ilvl w:val="0"/>
          <w:numId w:val="2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登录：取账号和密码到雇员账户数据库核对，若匹配上则关闭当前界面，生成相应系统主页面(根据ROOT值)。</w:t>
      </w:r>
    </w:p>
    <w:p>
      <w:pPr>
        <w:numPr>
          <w:ilvl w:val="0"/>
          <w:numId w:val="0"/>
        </w:numPr>
        <w:ind w:left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55" w:name="_Toc15600"/>
      <w:bookmarkStart w:id="56" w:name="_Toc18815"/>
      <w:bookmarkStart w:id="57" w:name="_Toc1728"/>
      <w:bookmarkStart w:id="58" w:name="_Toc27392"/>
      <w:bookmarkStart w:id="59" w:name="_Toc11289"/>
      <w:r>
        <w:rPr>
          <w:rFonts w:hint="eastAsia"/>
          <w:sz w:val="28"/>
          <w:szCs w:val="28"/>
          <w:lang w:val="en-US" w:eastAsia="zh-CN"/>
        </w:rPr>
        <w:t>5.2用户界面设计</w:t>
      </w:r>
      <w:bookmarkEnd w:id="55"/>
      <w:bookmarkEnd w:id="56"/>
      <w:bookmarkEnd w:id="57"/>
      <w:bookmarkEnd w:id="58"/>
      <w:bookmarkEnd w:id="59"/>
    </w:p>
    <w:p>
      <w:pPr>
        <w:numPr>
          <w:ilvl w:val="0"/>
          <w:numId w:val="3"/>
        </w:numPr>
        <w:ind w:leftChars="100" w:firstLine="418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管理员界面：以工资数据库表单中所有雇员最近月份工资信息生成界面。</w:t>
      </w:r>
    </w:p>
    <w:p>
      <w:pPr>
        <w:numPr>
          <w:ilvl w:val="0"/>
          <w:numId w:val="3"/>
        </w:numPr>
        <w:ind w:leftChars="100" w:firstLine="418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普通雇员界面：以工资数据库表单中近三个月的个人工资信息生成界面。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60" w:name="_Toc1014"/>
      <w:bookmarkStart w:id="61" w:name="_Toc23276"/>
      <w:bookmarkStart w:id="62" w:name="_Toc18133"/>
      <w:bookmarkStart w:id="63" w:name="_Toc19566"/>
      <w:bookmarkStart w:id="64" w:name="_Toc29437"/>
      <w:r>
        <w:rPr>
          <w:rFonts w:hint="eastAsia"/>
          <w:sz w:val="28"/>
          <w:szCs w:val="28"/>
          <w:lang w:val="en-US" w:eastAsia="zh-CN"/>
        </w:rPr>
        <w:t>5.3接口设计</w:t>
      </w:r>
      <w:bookmarkEnd w:id="60"/>
      <w:bookmarkEnd w:id="61"/>
      <w:bookmarkEnd w:id="62"/>
      <w:bookmarkEnd w:id="63"/>
      <w:bookmarkEnd w:id="6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65" w:name="_Toc26612"/>
      <w:bookmarkStart w:id="66" w:name="_Toc22078"/>
      <w:bookmarkStart w:id="67" w:name="_Toc14330"/>
      <w:bookmarkStart w:id="68" w:name="_Toc13375"/>
      <w:bookmarkStart w:id="69" w:name="_Toc10636"/>
      <w:r>
        <w:rPr>
          <w:rFonts w:hint="eastAsia"/>
          <w:sz w:val="28"/>
          <w:szCs w:val="28"/>
          <w:lang w:val="en-US" w:eastAsia="zh-CN"/>
        </w:rPr>
        <w:t>5.4模块功能设计</w:t>
      </w:r>
      <w:bookmarkEnd w:id="65"/>
      <w:bookmarkEnd w:id="66"/>
      <w:bookmarkEnd w:id="67"/>
      <w:bookmarkEnd w:id="68"/>
      <w:bookmarkEnd w:id="69"/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生成工资：根据设定的公式计算出工资并显示在界面(不存入数据库)。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保护工作表：每次点击都会改变protectStatus布尔值，从而禁止操作。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清除界面工资表：使界面所有text都置空。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查看职员历史工资信息(根据月份)：用户选择月份，从工资数据库获取信息并显示相应月份的工资表。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查看职员历史工资信息(根据部门)：用户选择部门，并按照当前选择的月份，从工资数据库获取信息并显示该部门下相应月份的工资表。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员管理：弹出小窗口，增加职员需输入姓名和部门以及员工号，当检索数据库无匹配时，则在界面最底部显示并存入雇员数据库。删除职员需指定姓名、部门、员工号，清除界面上的信息，并删除与其有关的数据库数据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部门管理：弹出小窗口，修改部门需指定部门名字，并在弹出的对话框中输入其它的部门名代替其，并更新到工资数据库。增加部门和删除部门(待实现)。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工资管理：弹出小窗口，修改工资项需指定项目类里的项，从而进行输入的替换，并更新到工资数据库。删除工资项需指定项目类里的项，删除与所选项有关的数据库数据，同时废除该公式。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说明1：系统下需具备三个数据库，分别为公司雇员数据库、雇员账户数据库、雇员工资数据库。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说明2：雇员账户数据库中，每个雇员都有ROOT标志，管理员和普通职员的ROOT值分别为1和0。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说明3：protectioStatus(保护状态)初始为True(界面不响应事件)。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70" w:name="_Toc2114"/>
      <w:bookmarkStart w:id="71" w:name="_Toc29395"/>
      <w:bookmarkStart w:id="72" w:name="_Toc14999"/>
      <w:bookmarkStart w:id="73" w:name="_Toc30571"/>
      <w:bookmarkStart w:id="74" w:name="_Toc26904"/>
      <w:r>
        <w:rPr>
          <w:rFonts w:hint="eastAsia"/>
          <w:sz w:val="28"/>
          <w:szCs w:val="28"/>
          <w:lang w:val="en-US" w:eastAsia="zh-CN"/>
        </w:rPr>
        <w:t>系统数据结构设计</w:t>
      </w:r>
      <w:bookmarkEnd w:id="70"/>
      <w:bookmarkEnd w:id="71"/>
      <w:bookmarkEnd w:id="72"/>
      <w:bookmarkEnd w:id="73"/>
      <w:bookmarkEnd w:id="7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75" w:name="_Toc22906"/>
      <w:bookmarkStart w:id="76" w:name="_Toc2409"/>
      <w:bookmarkStart w:id="77" w:name="_Toc31240"/>
      <w:bookmarkStart w:id="78" w:name="_Toc8507"/>
      <w:bookmarkStart w:id="79" w:name="_Toc12789"/>
      <w:r>
        <w:rPr>
          <w:rFonts w:hint="eastAsia"/>
          <w:sz w:val="28"/>
          <w:szCs w:val="28"/>
          <w:lang w:val="en-US" w:eastAsia="zh-CN"/>
        </w:rPr>
        <w:t>6.1数据库设计</w:t>
      </w:r>
      <w:bookmarkEnd w:id="75"/>
      <w:bookmarkEnd w:id="76"/>
      <w:bookmarkEnd w:id="77"/>
      <w:bookmarkEnd w:id="78"/>
      <w:bookmarkEnd w:id="79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6.1.1数据库数据结构</w:t>
      </w:r>
    </w:p>
    <w:p>
      <w:pPr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雇员数据库(Clerk.db)</w:t>
      </w:r>
    </w:p>
    <w:p>
      <w:pPr>
        <w:numPr>
          <w:numId w:val="0"/>
        </w:numPr>
        <w:ind w:left="126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728980"/>
            <wp:effectExtent l="0" t="0" r="7620" b="13970"/>
            <wp:docPr id="23" name="图片 23" descr="cle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ler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雇员账户数据库(Acount.db)</w:t>
      </w:r>
    </w:p>
    <w:p>
      <w:pPr>
        <w:numPr>
          <w:numId w:val="0"/>
        </w:numPr>
        <w:ind w:left="126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780915" cy="762000"/>
            <wp:effectExtent l="0" t="0" r="635" b="0"/>
            <wp:docPr id="24" name="图片 24" descr="a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cou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雇员工资数据库(Salary.db) </w:t>
      </w:r>
    </w:p>
    <w:p>
      <w:pPr>
        <w:numPr>
          <w:numId w:val="0"/>
        </w:numPr>
        <w:ind w:left="126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1074420"/>
            <wp:effectExtent l="0" t="0" r="7620" b="11430"/>
            <wp:docPr id="25" name="图片 25" descr="sa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ala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6.1.2数据库数据类型</w:t>
      </w:r>
    </w:p>
    <w:p>
      <w:pPr>
        <w:numPr>
          <w:ilvl w:val="0"/>
          <w:numId w:val="6"/>
        </w:numPr>
        <w:ind w:left="126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雇员数据库(Clerk.db)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361315"/>
            <wp:effectExtent l="0" t="0" r="3810" b="635"/>
            <wp:docPr id="26" name="图片 26" descr="clerk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lerkFr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雇员账户数据库(Acount.db)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790440" cy="371475"/>
            <wp:effectExtent l="0" t="0" r="10160" b="9525"/>
            <wp:docPr id="27" name="图片 27" descr="acount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acountFra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雇员工资数据库(Salary.db) </w:t>
      </w:r>
    </w:p>
    <w:p>
      <w:pPr>
        <w:numPr>
          <w:numId w:val="0"/>
        </w:numPr>
        <w:ind w:left="126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357505"/>
            <wp:effectExtent l="0" t="0" r="3175" b="4445"/>
            <wp:docPr id="28" name="图片 28" descr="salary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alaryFra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6.1.3数据库逻辑结构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80" w:name="_Toc19522"/>
      <w:bookmarkStart w:id="81" w:name="_Toc17014"/>
      <w:bookmarkStart w:id="82" w:name="_Toc27888"/>
      <w:bookmarkStart w:id="83" w:name="_Toc24642"/>
      <w:bookmarkStart w:id="84" w:name="_Toc27981"/>
      <w:r>
        <w:rPr>
          <w:rFonts w:hint="eastAsia"/>
          <w:sz w:val="28"/>
          <w:szCs w:val="28"/>
          <w:lang w:val="en-US" w:eastAsia="zh-CN"/>
        </w:rPr>
        <w:t>设计思想</w:t>
      </w:r>
      <w:bookmarkEnd w:id="80"/>
      <w:bookmarkEnd w:id="81"/>
      <w:bookmarkEnd w:id="82"/>
      <w:bookmarkEnd w:id="83"/>
      <w:bookmarkEnd w:id="8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bookmarkStart w:id="85" w:name="_Toc4706"/>
      <w:bookmarkStart w:id="86" w:name="_Toc27254"/>
      <w:bookmarkStart w:id="87" w:name="_Toc13352"/>
      <w:r>
        <w:rPr>
          <w:rFonts w:hint="eastAsia"/>
          <w:sz w:val="28"/>
          <w:szCs w:val="28"/>
          <w:lang w:val="en-US" w:eastAsia="zh-CN"/>
        </w:rPr>
        <w:t>7.1函数设计思想</w:t>
      </w:r>
      <w:bookmarkEnd w:id="85"/>
      <w:bookmarkEnd w:id="86"/>
      <w:bookmarkEnd w:id="87"/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用QtDesigner制作出登录界面，实现界面事件，定义数据库接口函数(后面实现逻辑)和触发系统主界面事件。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用QtDesigner制作系统主界面，实现界面事件。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实现注册和登录的数据库接口。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实现普通职员登录下的数据库接口和业务逻辑。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实现按个人姓名查询函数。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实现开/关保护工作表函数。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实现清除界面工资表函数。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实现按公式生成当前界面工作表的未来工资表。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实现查看职员历史工资信息(按月份和部门)函数。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实现职员管理业务逻辑。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实现部门管理业务逻辑。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实现工资管理业务逻辑。</w:t>
      </w:r>
    </w:p>
    <w:p>
      <w:pPr>
        <w:numPr>
          <w:ilvl w:val="0"/>
          <w:numId w:val="7"/>
        </w:numPr>
        <w:ind w:left="42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实现一个管理员操作日志函数，记录管理员的所有更改数据的操作。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88" w:name="_Toc9681"/>
      <w:bookmarkStart w:id="89" w:name="_Toc11234"/>
      <w:bookmarkStart w:id="90" w:name="_Toc24490"/>
      <w:bookmarkStart w:id="91" w:name="_Toc16366"/>
      <w:bookmarkStart w:id="92" w:name="_Toc1245"/>
      <w:r>
        <w:rPr>
          <w:rFonts w:hint="eastAsia"/>
          <w:sz w:val="28"/>
          <w:szCs w:val="28"/>
          <w:lang w:val="en-US" w:eastAsia="zh-CN"/>
        </w:rPr>
        <w:t>环境配置</w:t>
      </w:r>
      <w:bookmarkEnd w:id="88"/>
      <w:bookmarkEnd w:id="89"/>
      <w:bookmarkEnd w:id="90"/>
      <w:bookmarkEnd w:id="91"/>
      <w:bookmarkEnd w:id="92"/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93" w:name="_Toc5759"/>
      <w:bookmarkStart w:id="94" w:name="_Toc8330"/>
      <w:bookmarkStart w:id="95" w:name="_Toc22170"/>
      <w:bookmarkStart w:id="96" w:name="_Toc17788"/>
      <w:bookmarkStart w:id="97" w:name="_Toc13084"/>
      <w:r>
        <w:rPr>
          <w:rFonts w:hint="eastAsia"/>
          <w:sz w:val="28"/>
          <w:szCs w:val="28"/>
          <w:lang w:val="en-US" w:eastAsia="zh-CN"/>
        </w:rPr>
        <w:t>系统出错处理</w:t>
      </w:r>
      <w:bookmarkEnd w:id="93"/>
      <w:bookmarkEnd w:id="94"/>
      <w:bookmarkEnd w:id="95"/>
      <w:bookmarkEnd w:id="96"/>
      <w:bookmarkEnd w:id="97"/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98" w:name="_Toc24951"/>
      <w:bookmarkStart w:id="99" w:name="_Toc5548"/>
      <w:bookmarkStart w:id="100" w:name="_Toc21405"/>
      <w:bookmarkStart w:id="101" w:name="_Toc15451"/>
      <w:bookmarkStart w:id="102" w:name="_Toc22201"/>
      <w:r>
        <w:rPr>
          <w:rFonts w:hint="eastAsia"/>
          <w:sz w:val="28"/>
          <w:szCs w:val="28"/>
          <w:lang w:val="en-US" w:eastAsia="zh-CN"/>
        </w:rPr>
        <w:t>维护设计</w:t>
      </w:r>
      <w:bookmarkEnd w:id="98"/>
      <w:bookmarkEnd w:id="99"/>
      <w:bookmarkEnd w:id="100"/>
      <w:bookmarkEnd w:id="101"/>
      <w:bookmarkEnd w:id="102"/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bookmarkStart w:id="103" w:name="_Toc7350"/>
      <w:bookmarkStart w:id="104" w:name="_Toc21482"/>
      <w:bookmarkStart w:id="105" w:name="_Toc31883"/>
      <w:bookmarkStart w:id="106" w:name="_Toc13523"/>
      <w:bookmarkStart w:id="107" w:name="_Toc29320"/>
      <w:r>
        <w:rPr>
          <w:rFonts w:hint="eastAsia"/>
          <w:sz w:val="28"/>
          <w:szCs w:val="28"/>
          <w:lang w:val="en-US" w:eastAsia="zh-CN"/>
        </w:rPr>
        <w:t>流程图</w:t>
      </w:r>
      <w:bookmarkEnd w:id="103"/>
      <w:bookmarkEnd w:id="104"/>
      <w:bookmarkEnd w:id="105"/>
      <w:bookmarkEnd w:id="106"/>
      <w:bookmarkEnd w:id="107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bookmarkStart w:id="108" w:name="_Toc4489"/>
      <w:bookmarkStart w:id="109" w:name="_Toc6430"/>
      <w:bookmarkStart w:id="110" w:name="_Toc5658"/>
      <w:r>
        <w:rPr>
          <w:rFonts w:hint="eastAsia"/>
          <w:sz w:val="36"/>
          <w:szCs w:val="36"/>
          <w:lang w:val="en-US" w:eastAsia="zh-CN"/>
        </w:rPr>
        <w:t>1.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界面流程图</w:t>
      </w:r>
      <w:bookmarkEnd w:id="108"/>
      <w:bookmarkEnd w:id="109"/>
      <w:bookmarkEnd w:id="110"/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3169920</wp:posOffset>
                </wp:positionV>
                <wp:extent cx="238125" cy="0"/>
                <wp:effectExtent l="0" t="48895" r="9525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330" y="448056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9pt;margin-top:249.6pt;height:0pt;width:18.75pt;z-index:251661312;mso-width-relative:page;mso-height-relative:page;" filled="f" stroked="t" coordsize="21600,21600" o:gfxdata="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G9MK52AAAAAsBAAAPAAAAAAAAAAEAIAAAACIAAABkcnMvZG93&#10;bnJldi54bWxQSwECFAAUAAAACACHTuJAKB4t+AACAAC0AwAADgAAAAAAAAABACAAAAAnAQAAZHJz&#10;L2Uyb0RvYy54bWxQSwUGAAAAAAYABgBZAQAAm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1343660</wp:posOffset>
                </wp:positionV>
                <wp:extent cx="399415" cy="537210"/>
                <wp:effectExtent l="3810" t="2540" r="15875" b="127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>
                          <a:off x="5589905" y="3012440"/>
                          <a:ext cx="399415" cy="537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9pt;margin-top:105.8pt;height:42.3pt;width:31.45pt;z-index:251660288;mso-width-relative:page;mso-height-relative:page;" filled="f" stroked="t" coordsize="21600,21600" o:gfxdata="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Yj+avYAAAACwEAAA8AAAAAAAAA&#10;AQAgAAAAIgAAAGRycy9kb3ducmV2LnhtbFBLAQIUABQAAAAIAIdO4kArK2hcEQIAAMc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1522730</wp:posOffset>
                </wp:positionV>
                <wp:extent cx="856615" cy="716280"/>
                <wp:effectExtent l="6350" t="6350" r="13335" b="203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180" y="3002915"/>
                          <a:ext cx="856615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2.35pt;margin-top:119.9pt;height:56.4pt;width:67.45pt;z-index:251658240;v-text-anchor:middle;mso-width-relative:page;mso-height-relative:page;" fillcolor="#5B9BD5 [3204]" filled="t" stroked="t" coordsize="21600,21600" o:gfxdata="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AWG6r2QAAAAsBAAAPAAAAAAAAAAEAIAAA&#10;ACIAAABkcnMvZG93bnJldi54bWxQSwECFAAUAAAACACHTuJAldxATH0CAADgBAAADgAAAAAAAAAB&#10;ACAAAAAo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1619885</wp:posOffset>
                </wp:positionV>
                <wp:extent cx="1647190" cy="260985"/>
                <wp:effectExtent l="635" t="4445" r="9525" b="393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>
                          <a:off x="4256405" y="3307715"/>
                          <a:ext cx="1647190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65pt;margin-top:127.55pt;height:20.55pt;width:129.7pt;z-index:251659264;mso-width-relative:page;mso-height-relative:page;" filled="f" stroked="t" coordsize="21600,21600" o:gfxdata="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qQjlbZAAAACwEAAA8AAAAAAAAA&#10;AQAgAAAAIgAAAGRycy9kb3ducmV2LnhtbFBLAQIUABQAAAAIAIdO4kCZNqpEEAIAAMgDAAAOAAAA&#10;AAAAAAEAIAAAACg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118860" cy="4476750"/>
            <wp:effectExtent l="0" t="6350" r="0" b="127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49AC"/>
    <w:multiLevelType w:val="singleLevel"/>
    <w:tmpl w:val="5AB649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664EB"/>
    <w:multiLevelType w:val="singleLevel"/>
    <w:tmpl w:val="5AB664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B7C08A"/>
    <w:multiLevelType w:val="singleLevel"/>
    <w:tmpl w:val="5AB7C0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88C9F"/>
    <w:multiLevelType w:val="singleLevel"/>
    <w:tmpl w:val="5AB88C9F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AB9098C"/>
    <w:multiLevelType w:val="singleLevel"/>
    <w:tmpl w:val="5AB9098C"/>
    <w:lvl w:ilvl="0" w:tentative="0">
      <w:start w:val="1"/>
      <w:numFmt w:val="decimal"/>
      <w:lvlText w:val="%1."/>
      <w:lvlJc w:val="left"/>
    </w:lvl>
  </w:abstractNum>
  <w:abstractNum w:abstractNumId="5">
    <w:nsid w:val="5AB90E2E"/>
    <w:multiLevelType w:val="singleLevel"/>
    <w:tmpl w:val="5AB90E2E"/>
    <w:lvl w:ilvl="0" w:tentative="0">
      <w:start w:val="1"/>
      <w:numFmt w:val="decimal"/>
      <w:lvlText w:val="%1."/>
      <w:lvlJc w:val="left"/>
    </w:lvl>
  </w:abstractNum>
  <w:abstractNum w:abstractNumId="6">
    <w:nsid w:val="5AB9F6E3"/>
    <w:multiLevelType w:val="singleLevel"/>
    <w:tmpl w:val="5AB9F6E3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5AC9"/>
    <w:rsid w:val="00737342"/>
    <w:rsid w:val="008F1908"/>
    <w:rsid w:val="009B09B9"/>
    <w:rsid w:val="01757D24"/>
    <w:rsid w:val="018C6FF7"/>
    <w:rsid w:val="027D0318"/>
    <w:rsid w:val="029C72F8"/>
    <w:rsid w:val="03872EAD"/>
    <w:rsid w:val="03CB018A"/>
    <w:rsid w:val="040C7D61"/>
    <w:rsid w:val="046241F3"/>
    <w:rsid w:val="046D5E4E"/>
    <w:rsid w:val="04905206"/>
    <w:rsid w:val="04F007D9"/>
    <w:rsid w:val="059327C9"/>
    <w:rsid w:val="059F1D6D"/>
    <w:rsid w:val="05DA76C6"/>
    <w:rsid w:val="064A534D"/>
    <w:rsid w:val="06626AF4"/>
    <w:rsid w:val="068C4A59"/>
    <w:rsid w:val="06B2169C"/>
    <w:rsid w:val="073004B7"/>
    <w:rsid w:val="085F12EA"/>
    <w:rsid w:val="08AF02A5"/>
    <w:rsid w:val="08B97A51"/>
    <w:rsid w:val="08CB0156"/>
    <w:rsid w:val="08EC1CB3"/>
    <w:rsid w:val="092B2CA5"/>
    <w:rsid w:val="092F1180"/>
    <w:rsid w:val="0AA32924"/>
    <w:rsid w:val="0AEA146F"/>
    <w:rsid w:val="0AFD6951"/>
    <w:rsid w:val="0B454AAA"/>
    <w:rsid w:val="0C0026DE"/>
    <w:rsid w:val="0C5E5205"/>
    <w:rsid w:val="0CB714D9"/>
    <w:rsid w:val="0CB74146"/>
    <w:rsid w:val="0CD43335"/>
    <w:rsid w:val="0D216D07"/>
    <w:rsid w:val="0D2A59D0"/>
    <w:rsid w:val="0D3C0AF0"/>
    <w:rsid w:val="0DB24008"/>
    <w:rsid w:val="0DB3706A"/>
    <w:rsid w:val="0DBA72EC"/>
    <w:rsid w:val="0E3F74DA"/>
    <w:rsid w:val="0E7E1D69"/>
    <w:rsid w:val="0EEF79E6"/>
    <w:rsid w:val="0EF2541E"/>
    <w:rsid w:val="0F622886"/>
    <w:rsid w:val="0F7F23A9"/>
    <w:rsid w:val="0FAD101F"/>
    <w:rsid w:val="11E45C06"/>
    <w:rsid w:val="11F82F64"/>
    <w:rsid w:val="12453294"/>
    <w:rsid w:val="125A17F9"/>
    <w:rsid w:val="129B22BE"/>
    <w:rsid w:val="12C478E5"/>
    <w:rsid w:val="133D73A6"/>
    <w:rsid w:val="1354689F"/>
    <w:rsid w:val="13837A40"/>
    <w:rsid w:val="13890EB3"/>
    <w:rsid w:val="139D383D"/>
    <w:rsid w:val="13B70905"/>
    <w:rsid w:val="142206A9"/>
    <w:rsid w:val="145862F3"/>
    <w:rsid w:val="15CE1F19"/>
    <w:rsid w:val="16003218"/>
    <w:rsid w:val="176F20DF"/>
    <w:rsid w:val="17777676"/>
    <w:rsid w:val="17811AA7"/>
    <w:rsid w:val="178E69A6"/>
    <w:rsid w:val="17AE5740"/>
    <w:rsid w:val="190C4D5A"/>
    <w:rsid w:val="19151FB1"/>
    <w:rsid w:val="19D940AE"/>
    <w:rsid w:val="1A1564F2"/>
    <w:rsid w:val="1A8A759B"/>
    <w:rsid w:val="1B121D2C"/>
    <w:rsid w:val="1B55017D"/>
    <w:rsid w:val="1BB2542B"/>
    <w:rsid w:val="1C44765A"/>
    <w:rsid w:val="1C9C3853"/>
    <w:rsid w:val="1D5460BC"/>
    <w:rsid w:val="1D706232"/>
    <w:rsid w:val="1DAD2844"/>
    <w:rsid w:val="1DBC21CA"/>
    <w:rsid w:val="1E4E2432"/>
    <w:rsid w:val="1EA0198A"/>
    <w:rsid w:val="1F1879ED"/>
    <w:rsid w:val="1F415132"/>
    <w:rsid w:val="1FC74810"/>
    <w:rsid w:val="201C1253"/>
    <w:rsid w:val="20216E0A"/>
    <w:rsid w:val="20230797"/>
    <w:rsid w:val="208A2BE2"/>
    <w:rsid w:val="20C86563"/>
    <w:rsid w:val="20F567EC"/>
    <w:rsid w:val="21196A7D"/>
    <w:rsid w:val="213D2176"/>
    <w:rsid w:val="213D6C47"/>
    <w:rsid w:val="21BE7679"/>
    <w:rsid w:val="22490C2C"/>
    <w:rsid w:val="22AD43D7"/>
    <w:rsid w:val="22CB7694"/>
    <w:rsid w:val="230500FF"/>
    <w:rsid w:val="23F62EBB"/>
    <w:rsid w:val="24286F67"/>
    <w:rsid w:val="249679C1"/>
    <w:rsid w:val="24C125D6"/>
    <w:rsid w:val="24FC2531"/>
    <w:rsid w:val="25766EB8"/>
    <w:rsid w:val="257853CC"/>
    <w:rsid w:val="26AC4B36"/>
    <w:rsid w:val="26B1650A"/>
    <w:rsid w:val="27460DE5"/>
    <w:rsid w:val="275372EB"/>
    <w:rsid w:val="278B68A4"/>
    <w:rsid w:val="27B87EB4"/>
    <w:rsid w:val="27C83569"/>
    <w:rsid w:val="28E876DC"/>
    <w:rsid w:val="299E1C70"/>
    <w:rsid w:val="2A202D69"/>
    <w:rsid w:val="2A7D6CF0"/>
    <w:rsid w:val="2ABE0467"/>
    <w:rsid w:val="2AE37811"/>
    <w:rsid w:val="2B5D0CA6"/>
    <w:rsid w:val="2B733A8E"/>
    <w:rsid w:val="2C6632E8"/>
    <w:rsid w:val="2CAE0009"/>
    <w:rsid w:val="2CB54C9A"/>
    <w:rsid w:val="2CC4344A"/>
    <w:rsid w:val="2DA8162B"/>
    <w:rsid w:val="2DE47587"/>
    <w:rsid w:val="2E045BBB"/>
    <w:rsid w:val="2E126E1A"/>
    <w:rsid w:val="2E1957AF"/>
    <w:rsid w:val="2E25024E"/>
    <w:rsid w:val="2E32515F"/>
    <w:rsid w:val="2E6B5C08"/>
    <w:rsid w:val="2F0A3C21"/>
    <w:rsid w:val="2F2645E4"/>
    <w:rsid w:val="2F56677E"/>
    <w:rsid w:val="2FF00260"/>
    <w:rsid w:val="30D20FA7"/>
    <w:rsid w:val="313349F3"/>
    <w:rsid w:val="317106A9"/>
    <w:rsid w:val="31C45204"/>
    <w:rsid w:val="32C442A7"/>
    <w:rsid w:val="334A6E9C"/>
    <w:rsid w:val="337B2FB8"/>
    <w:rsid w:val="33A52DA3"/>
    <w:rsid w:val="33E51A84"/>
    <w:rsid w:val="341510C9"/>
    <w:rsid w:val="34257201"/>
    <w:rsid w:val="34704159"/>
    <w:rsid w:val="35211D41"/>
    <w:rsid w:val="367858E8"/>
    <w:rsid w:val="36DA06F4"/>
    <w:rsid w:val="36F82523"/>
    <w:rsid w:val="37316D2D"/>
    <w:rsid w:val="37FA46D5"/>
    <w:rsid w:val="38072049"/>
    <w:rsid w:val="38262CEF"/>
    <w:rsid w:val="38CC372F"/>
    <w:rsid w:val="39062FBB"/>
    <w:rsid w:val="391F71D1"/>
    <w:rsid w:val="3A2F78DD"/>
    <w:rsid w:val="3A4D554E"/>
    <w:rsid w:val="3B1E4956"/>
    <w:rsid w:val="3B317338"/>
    <w:rsid w:val="3B387B35"/>
    <w:rsid w:val="3B7053EA"/>
    <w:rsid w:val="3B962EA3"/>
    <w:rsid w:val="3BBA7860"/>
    <w:rsid w:val="3CD544D9"/>
    <w:rsid w:val="3D3C1DF6"/>
    <w:rsid w:val="3DB15564"/>
    <w:rsid w:val="3DE67180"/>
    <w:rsid w:val="3E126559"/>
    <w:rsid w:val="3E5A3103"/>
    <w:rsid w:val="3E8E0789"/>
    <w:rsid w:val="3F336E40"/>
    <w:rsid w:val="3F5677D9"/>
    <w:rsid w:val="3F732E0E"/>
    <w:rsid w:val="3FCC1F07"/>
    <w:rsid w:val="3FD92BFD"/>
    <w:rsid w:val="407A7837"/>
    <w:rsid w:val="40903CEF"/>
    <w:rsid w:val="40A256DD"/>
    <w:rsid w:val="40D655AC"/>
    <w:rsid w:val="42900E96"/>
    <w:rsid w:val="43281473"/>
    <w:rsid w:val="436E7911"/>
    <w:rsid w:val="438C356A"/>
    <w:rsid w:val="43B46E5E"/>
    <w:rsid w:val="4448313F"/>
    <w:rsid w:val="44730F5C"/>
    <w:rsid w:val="44CE0AA7"/>
    <w:rsid w:val="45277FC8"/>
    <w:rsid w:val="456E3BB5"/>
    <w:rsid w:val="45764D6E"/>
    <w:rsid w:val="464C4340"/>
    <w:rsid w:val="467D1F96"/>
    <w:rsid w:val="468543E3"/>
    <w:rsid w:val="47D25568"/>
    <w:rsid w:val="484A14CB"/>
    <w:rsid w:val="489D20F6"/>
    <w:rsid w:val="49415B78"/>
    <w:rsid w:val="494976CB"/>
    <w:rsid w:val="4A1268C1"/>
    <w:rsid w:val="4A525C96"/>
    <w:rsid w:val="4ACF0D3A"/>
    <w:rsid w:val="4ACF3F7C"/>
    <w:rsid w:val="4AFD0D97"/>
    <w:rsid w:val="4BAF51A0"/>
    <w:rsid w:val="4C4B31C3"/>
    <w:rsid w:val="4CD30267"/>
    <w:rsid w:val="4DC247CC"/>
    <w:rsid w:val="4DE1560A"/>
    <w:rsid w:val="4DF345F1"/>
    <w:rsid w:val="4DF70FEB"/>
    <w:rsid w:val="4DF77C69"/>
    <w:rsid w:val="4DF802E8"/>
    <w:rsid w:val="4E5A3600"/>
    <w:rsid w:val="4E93516E"/>
    <w:rsid w:val="4EBE2BCE"/>
    <w:rsid w:val="4EE44DBF"/>
    <w:rsid w:val="4F1F58D2"/>
    <w:rsid w:val="4F353A8B"/>
    <w:rsid w:val="4F723FE9"/>
    <w:rsid w:val="4F94681C"/>
    <w:rsid w:val="4FEF7A00"/>
    <w:rsid w:val="506862A9"/>
    <w:rsid w:val="50CF5FA8"/>
    <w:rsid w:val="5103207A"/>
    <w:rsid w:val="51095927"/>
    <w:rsid w:val="514D5E33"/>
    <w:rsid w:val="515E07D5"/>
    <w:rsid w:val="516A535F"/>
    <w:rsid w:val="51DB66FF"/>
    <w:rsid w:val="52256D30"/>
    <w:rsid w:val="52AD4510"/>
    <w:rsid w:val="53CF3E75"/>
    <w:rsid w:val="53E74098"/>
    <w:rsid w:val="54462587"/>
    <w:rsid w:val="557138FE"/>
    <w:rsid w:val="557E33E9"/>
    <w:rsid w:val="55C04FE7"/>
    <w:rsid w:val="55DE36C0"/>
    <w:rsid w:val="55E822B9"/>
    <w:rsid w:val="560D1FEC"/>
    <w:rsid w:val="56314889"/>
    <w:rsid w:val="564627F9"/>
    <w:rsid w:val="56523C05"/>
    <w:rsid w:val="569562ED"/>
    <w:rsid w:val="57127C7B"/>
    <w:rsid w:val="57130414"/>
    <w:rsid w:val="572F2B46"/>
    <w:rsid w:val="579B324C"/>
    <w:rsid w:val="58065C52"/>
    <w:rsid w:val="58C97BF5"/>
    <w:rsid w:val="590F5D06"/>
    <w:rsid w:val="59427947"/>
    <w:rsid w:val="59633017"/>
    <w:rsid w:val="596B0B2D"/>
    <w:rsid w:val="59C135F6"/>
    <w:rsid w:val="5A6C2706"/>
    <w:rsid w:val="5A750854"/>
    <w:rsid w:val="5A8123B7"/>
    <w:rsid w:val="5AE45D84"/>
    <w:rsid w:val="5BE937CF"/>
    <w:rsid w:val="5C795A70"/>
    <w:rsid w:val="5E3370D5"/>
    <w:rsid w:val="5E6260C4"/>
    <w:rsid w:val="5E8D1350"/>
    <w:rsid w:val="5EAE487E"/>
    <w:rsid w:val="5EFE4813"/>
    <w:rsid w:val="5F1A363A"/>
    <w:rsid w:val="5F300A03"/>
    <w:rsid w:val="5F681094"/>
    <w:rsid w:val="5F706DC8"/>
    <w:rsid w:val="5F757A40"/>
    <w:rsid w:val="5FA01CB3"/>
    <w:rsid w:val="5FAA487F"/>
    <w:rsid w:val="60437FA8"/>
    <w:rsid w:val="6072378C"/>
    <w:rsid w:val="60EA6C67"/>
    <w:rsid w:val="611D196B"/>
    <w:rsid w:val="6168430F"/>
    <w:rsid w:val="61C215D2"/>
    <w:rsid w:val="61CC16C3"/>
    <w:rsid w:val="62107FC0"/>
    <w:rsid w:val="627C4626"/>
    <w:rsid w:val="62CE7ADC"/>
    <w:rsid w:val="63326BC1"/>
    <w:rsid w:val="63461479"/>
    <w:rsid w:val="637F71B5"/>
    <w:rsid w:val="64B30EE3"/>
    <w:rsid w:val="67004D97"/>
    <w:rsid w:val="67011F5C"/>
    <w:rsid w:val="68032656"/>
    <w:rsid w:val="68245BA0"/>
    <w:rsid w:val="687F792A"/>
    <w:rsid w:val="69023D0A"/>
    <w:rsid w:val="69676834"/>
    <w:rsid w:val="69C42524"/>
    <w:rsid w:val="6A7F440E"/>
    <w:rsid w:val="6B145F4D"/>
    <w:rsid w:val="6B654267"/>
    <w:rsid w:val="6B7D4211"/>
    <w:rsid w:val="6B7D6C8C"/>
    <w:rsid w:val="6BA86CB4"/>
    <w:rsid w:val="6BB2581D"/>
    <w:rsid w:val="6BB42417"/>
    <w:rsid w:val="6BF60832"/>
    <w:rsid w:val="6C0F52DD"/>
    <w:rsid w:val="6C130543"/>
    <w:rsid w:val="6D7369FE"/>
    <w:rsid w:val="6DFE7B5D"/>
    <w:rsid w:val="6E795049"/>
    <w:rsid w:val="6FBD37AE"/>
    <w:rsid w:val="6FD4109F"/>
    <w:rsid w:val="70681F64"/>
    <w:rsid w:val="70713A13"/>
    <w:rsid w:val="713E6FDC"/>
    <w:rsid w:val="717F4AAA"/>
    <w:rsid w:val="71E02071"/>
    <w:rsid w:val="71EB7C5B"/>
    <w:rsid w:val="720D2764"/>
    <w:rsid w:val="72A710E1"/>
    <w:rsid w:val="72B63EA9"/>
    <w:rsid w:val="72CD5E56"/>
    <w:rsid w:val="73624EDE"/>
    <w:rsid w:val="73D53C6E"/>
    <w:rsid w:val="74C4391B"/>
    <w:rsid w:val="75530585"/>
    <w:rsid w:val="758204CA"/>
    <w:rsid w:val="7601391E"/>
    <w:rsid w:val="768003BA"/>
    <w:rsid w:val="76A53C8C"/>
    <w:rsid w:val="78941595"/>
    <w:rsid w:val="791309CF"/>
    <w:rsid w:val="7A131F08"/>
    <w:rsid w:val="7BE76E5D"/>
    <w:rsid w:val="7C5A0E00"/>
    <w:rsid w:val="7CCC65F1"/>
    <w:rsid w:val="7D1F6C08"/>
    <w:rsid w:val="7D55049B"/>
    <w:rsid w:val="7DA6768D"/>
    <w:rsid w:val="7DBA449B"/>
    <w:rsid w:val="7DC4537A"/>
    <w:rsid w:val="7E8C5F3F"/>
    <w:rsid w:val="7EA04577"/>
    <w:rsid w:val="7FCE09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diagramColors" Target="diagrams/colors1.xml"/><Relationship Id="rId12" Type="http://schemas.openxmlformats.org/officeDocument/2006/relationships/diagramQuickStyle" Target="diagrams/quickStyle1.xml"/><Relationship Id="rId11" Type="http://schemas.openxmlformats.org/officeDocument/2006/relationships/diagramLayout" Target="diagrams/layout1.xml"/><Relationship Id="rId10" Type="http://schemas.openxmlformats.org/officeDocument/2006/relationships/diagramData" Target="diagrams/data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MyPythonProgr\AllExercisesAfter2018\&#24037;&#36164;&#31649;&#29702;&#31995;&#32479;\Normal.wp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/>
            <a:t>登录</a:t>
          </a:r>
          <a:r>
            <a:rPr lang="zh-CN" altLang="en-US" sz="1200" b="1"/>
            <a:t>界面</a:t>
          </a:r>
          <a:r>
            <a:rPr lang="zh-CN" altLang="en-US" sz="1100" b="1"/>
            <a:t/>
          </a:r>
          <a:endParaRPr lang="zh-CN" altLang="en-US" sz="1100" b="1"/>
        </a:p>
      </dgm:t>
    </dgm:pt>
    <dgm:pt modelId="{AB39B06D-FE6C-48B2-B5B4-77CD0C8CF7AD}" cxnId="{351BD6EE-746F-4BB2-8424-A42AA937E477}" type="parTrans">
      <dgm:prSet/>
      <dgm:spPr/>
      <dgm:t>
        <a:bodyPr/>
        <a:p>
          <a:endParaRPr lang="zh-CN" altLang="en-US"/>
        </a:p>
      </dgm:t>
    </dgm:pt>
    <dgm:pt modelId="{DF0D1C21-B79E-4875-B7FA-EF183CB48B88}" cxnId="{351BD6EE-746F-4BB2-8424-A42AA937E477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注册</a:t>
          </a:r>
          <a:r>
            <a:rPr lang="zh-CN" altLang="en-US"/>
            <a:t/>
          </a:r>
          <a:endParaRPr lang="zh-CN" altLang="en-US"/>
        </a:p>
      </dgm:t>
    </dgm:pt>
    <dgm:pt modelId="{EACD17F5-D793-4A43-B489-D1804D50CFEF}" cxnId="{9E7906A8-CED8-4E15-98BC-13D94A624395}" type="parTrans">
      <dgm:prSet/>
      <dgm:spPr/>
      <dgm:t>
        <a:bodyPr/>
        <a:p>
          <a:endParaRPr lang="zh-CN" altLang="en-US"/>
        </a:p>
      </dgm:t>
    </dgm:pt>
    <dgm:pt modelId="{FA45D93F-0724-4936-AA45-E6762732A19D}" cxnId="{9E7906A8-CED8-4E15-98BC-13D94A624395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/>
            <a:t>登录</a:t>
          </a:r>
          <a:r>
            <a:rPr lang="zh-CN" altLang="en-US" sz="1100" b="1"/>
            <a:t/>
          </a:r>
          <a:endParaRPr lang="zh-CN" altLang="en-US" sz="1100" b="1"/>
        </a:p>
      </dgm:t>
    </dgm:pt>
    <dgm:pt modelId="{8D5FB264-0A5C-4C3A-85B7-453D9BD837DF}" cxnId="{C69EFEFE-31CD-4A59-B658-F18E0911ADC6}" type="parTrans">
      <dgm:prSet/>
      <dgm:spPr/>
      <dgm:t>
        <a:bodyPr/>
        <a:p>
          <a:endParaRPr lang="zh-CN" altLang="en-US"/>
        </a:p>
      </dgm:t>
    </dgm:pt>
    <dgm:pt modelId="{A1825131-D805-48C8-BFCE-E45C02E6F5CE}" cxnId="{C69EFEFE-31CD-4A59-B658-F18E0911ADC6}" type="sibTrans">
      <dgm:prSet/>
      <dgm:spPr/>
      <dgm:t>
        <a:bodyPr/>
        <a:p>
          <a:endParaRPr lang="zh-CN" altLang="en-US"/>
        </a:p>
      </dgm:t>
    </dgm:pt>
    <dgm:pt modelId="{AA6D024D-B949-433D-B80D-6727FECFF17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管理人员</a:t>
          </a:r>
          <a:r>
            <a:rPr altLang="en-US"/>
            <a:t/>
          </a:r>
          <a:endParaRPr altLang="en-US"/>
        </a:p>
      </dgm:t>
    </dgm:pt>
    <dgm:pt modelId="{1BAFA608-3132-412C-8649-52570E11437F}" cxnId="{80C3EE7B-ACB6-4108-8755-E6643A554872}" type="parTrans">
      <dgm:prSet/>
      <dgm:spPr/>
    </dgm:pt>
    <dgm:pt modelId="{9BA24EFB-B1B8-4C5F-A70F-8A230DBD41FF}" cxnId="{80C3EE7B-ACB6-4108-8755-E6643A554872}" type="sibTrans">
      <dgm:prSet/>
      <dgm:spPr/>
    </dgm:pt>
    <dgm:pt modelId="{94A8486F-402F-4461-AEE3-ED023E5AC83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操作特权</a:t>
          </a:r>
          <a:r>
            <a:rPr altLang="en-US"/>
            <a:t/>
          </a:r>
          <a:endParaRPr altLang="en-US"/>
        </a:p>
      </dgm:t>
    </dgm:pt>
    <dgm:pt modelId="{4628EA21-A496-463A-97CA-839B5480AEAF}" cxnId="{C3195E54-C395-4290-B236-6C2FA995F295}" type="parTrans">
      <dgm:prSet/>
      <dgm:spPr/>
    </dgm:pt>
    <dgm:pt modelId="{65BE5B0C-6D62-4055-8062-8E4A696694BB}" cxnId="{C3195E54-C395-4290-B236-6C2FA995F295}" type="sibTrans">
      <dgm:prSet/>
      <dgm:spPr/>
    </dgm:pt>
    <dgm:pt modelId="{CD975F3A-C94F-48CE-9655-CF6D4B89D8B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b="1"/>
            <a:t>查看职员历史工资信息</a:t>
          </a:r>
          <a:r>
            <a:rPr altLang="en-US" b="1"/>
            <a:t/>
          </a:r>
          <a:endParaRPr altLang="en-US" b="1"/>
        </a:p>
      </dgm:t>
    </dgm:pt>
    <dgm:pt modelId="{AF88B618-9D1B-4229-AF16-A66420FF5141}" cxnId="{56739734-AF30-4E65-9B32-D8D298ED3B94}" type="parTrans">
      <dgm:prSet/>
      <dgm:spPr/>
    </dgm:pt>
    <dgm:pt modelId="{01673E45-6B16-4CEF-8990-EBEC83783293}" cxnId="{56739734-AF30-4E65-9B32-D8D298ED3B94}" type="sibTrans">
      <dgm:prSet/>
      <dgm:spPr/>
    </dgm:pt>
    <dgm:pt modelId="{BF11F448-C08B-40A3-9BF7-959C789417D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根据</a:t>
          </a:r>
          <a:r>
            <a:rPr lang="zh-CN"/>
            <a:t>月份</a:t>
          </a:r>
          <a:r>
            <a:rPr altLang="en-US"/>
            <a:t/>
          </a:r>
          <a:endParaRPr altLang="en-US"/>
        </a:p>
      </dgm:t>
    </dgm:pt>
    <dgm:pt modelId="{9724CF1E-5B3A-4B44-9CE7-74249FF289F9}" cxnId="{4EC21239-2755-4605-9D65-E0DD637FE22E}" type="parTrans">
      <dgm:prSet/>
      <dgm:spPr/>
    </dgm:pt>
    <dgm:pt modelId="{738520DA-1E35-4F34-806C-19545A672733}" cxnId="{4EC21239-2755-4605-9D65-E0DD637FE22E}" type="sibTrans">
      <dgm:prSet/>
      <dgm:spPr/>
    </dgm:pt>
    <dgm:pt modelId="{0275812A-03B0-4919-8004-89C0F6C39E6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根据</a:t>
          </a:r>
          <a:r>
            <a:rPr lang="zh-CN"/>
            <a:t>部门</a:t>
          </a:r>
          <a:r>
            <a:rPr altLang="en-US"/>
            <a:t/>
          </a:r>
          <a:endParaRPr altLang="en-US"/>
        </a:p>
      </dgm:t>
    </dgm:pt>
    <dgm:pt modelId="{0008B1EE-A139-4A7C-8BD1-81D6BAFCFA69}" cxnId="{0EC9404B-F4FA-4294-81EA-A1375B3BAA2C}" type="parTrans">
      <dgm:prSet/>
      <dgm:spPr/>
    </dgm:pt>
    <dgm:pt modelId="{C8F842F5-DA0B-4EB0-944B-FF1721D63EB1}" cxnId="{0EC9404B-F4FA-4294-81EA-A1375B3BAA2C}" type="sibTrans">
      <dgm:prSet/>
      <dgm:spPr/>
    </dgm:pt>
    <dgm:pt modelId="{B1E99DF7-2399-4F9E-A544-4B8EE7A58CD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生成</a:t>
          </a:r>
          <a:r>
            <a:rPr lang="zh-CN"/>
            <a:t>工资</a:t>
          </a:r>
          <a:r>
            <a:rPr altLang="en-US"/>
            <a:t/>
          </a:r>
          <a:endParaRPr altLang="en-US"/>
        </a:p>
      </dgm:t>
    </dgm:pt>
    <dgm:pt modelId="{7B59A834-253F-48FD-9679-6DADF516AD3A}" cxnId="{7F93BFD6-3D90-4A4B-8423-4F02B71363C0}" type="parTrans">
      <dgm:prSet/>
      <dgm:spPr/>
    </dgm:pt>
    <dgm:pt modelId="{F627A388-79FE-4483-B730-5870C454EE0C}" cxnId="{7F93BFD6-3D90-4A4B-8423-4F02B71363C0}" type="sibTrans">
      <dgm:prSet/>
      <dgm:spPr/>
    </dgm:pt>
    <dgm:pt modelId="{4BEE108A-AD69-44D7-A609-A5F3D2FE8B9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b="1"/>
            <a:t>保护状态</a:t>
          </a:r>
          <a:r>
            <a:rPr lang="en-US" altLang="zh-CN" b="1"/>
            <a:t>False</a:t>
          </a:r>
          <a:r>
            <a:rPr lang="en-US" altLang="zh-CN" b="1"/>
            <a:t/>
          </a:r>
          <a:endParaRPr lang="en-US" altLang="zh-CN" b="1"/>
        </a:p>
      </dgm:t>
    </dgm:pt>
    <dgm:pt modelId="{06EA6EE5-4C59-49E2-871D-92670BBF35AE}" cxnId="{02534DA4-1AE1-401E-AD6D-863BE21C0B77}" type="parTrans">
      <dgm:prSet/>
      <dgm:spPr/>
    </dgm:pt>
    <dgm:pt modelId="{852013F2-077B-4B98-A1C9-5C3D67FC4610}" cxnId="{02534DA4-1AE1-401E-AD6D-863BE21C0B77}" type="sibTrans">
      <dgm:prSet/>
      <dgm:spPr/>
    </dgm:pt>
    <dgm:pt modelId="{3CC97557-5251-4541-87CC-55A0776CEF5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b="1"/>
            <a:t>管理</a:t>
          </a:r>
          <a:r>
            <a:rPr altLang="en-US" b="1"/>
            <a:t/>
          </a:r>
          <a:endParaRPr altLang="en-US" b="1"/>
        </a:p>
      </dgm:t>
    </dgm:pt>
    <dgm:pt modelId="{23421C9F-459E-4413-B24F-BB5E510AF1FF}" cxnId="{06B32421-C0F8-41D9-B6E9-054923747989}" type="parTrans">
      <dgm:prSet/>
      <dgm:spPr/>
    </dgm:pt>
    <dgm:pt modelId="{8DE0EA40-B82F-4390-B2E0-00F82A26E13F}" cxnId="{06B32421-C0F8-41D9-B6E9-054923747989}" type="sibTrans">
      <dgm:prSet/>
      <dgm:spPr/>
    </dgm:pt>
    <dgm:pt modelId="{9A184162-2317-4959-91E3-E6C0D6F0C68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职员</a:t>
          </a:r>
          <a:r>
            <a:rPr lang="zh-CN"/>
            <a:t>管理</a:t>
          </a:r>
          <a:r>
            <a:rPr altLang="en-US"/>
            <a:t/>
          </a:r>
          <a:endParaRPr altLang="en-US"/>
        </a:p>
      </dgm:t>
    </dgm:pt>
    <dgm:pt modelId="{7C18C600-8E82-49D3-9502-D7FCE49127EE}" cxnId="{AFB2F11F-605E-4A0E-AC5D-EBF46C37E525}" type="parTrans">
      <dgm:prSet/>
      <dgm:spPr/>
    </dgm:pt>
    <dgm:pt modelId="{1761F4F6-EB02-4545-B255-A0C92664059C}" cxnId="{AFB2F11F-605E-4A0E-AC5D-EBF46C37E525}" type="sibTrans">
      <dgm:prSet/>
      <dgm:spPr/>
    </dgm:pt>
    <dgm:pt modelId="{2559BEE9-3804-4C8C-8FC5-953F3CABD2E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</a:t>
          </a:r>
          <a:r>
            <a:rPr lang="zh-CN"/>
            <a:t>职员</a:t>
          </a:r>
          <a:r>
            <a:rPr altLang="en-US"/>
            <a:t/>
          </a:r>
          <a:endParaRPr altLang="en-US"/>
        </a:p>
      </dgm:t>
    </dgm:pt>
    <dgm:pt modelId="{8D96F7E0-28B9-4008-A6CE-377F60ED439D}" cxnId="{18E0D237-4F0B-44D2-8658-F4CE668EF4B1}" type="parTrans">
      <dgm:prSet/>
      <dgm:spPr/>
    </dgm:pt>
    <dgm:pt modelId="{49D0D5C1-3CBC-44EF-9787-2392D54CCC3C}" cxnId="{18E0D237-4F0B-44D2-8658-F4CE668EF4B1}" type="sibTrans">
      <dgm:prSet/>
      <dgm:spPr/>
    </dgm:pt>
    <dgm:pt modelId="{C7EA7DA8-DAB1-475F-951D-5B92219C541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增加</a:t>
          </a:r>
          <a:r>
            <a:rPr lang="zh-CN"/>
            <a:t>职员</a:t>
          </a:r>
          <a:r>
            <a:rPr altLang="en-US"/>
            <a:t/>
          </a:r>
          <a:endParaRPr altLang="en-US"/>
        </a:p>
      </dgm:t>
    </dgm:pt>
    <dgm:pt modelId="{548CD7BD-28F0-40E9-97EF-9A611266E487}" cxnId="{3931758A-1187-4B5A-8DA6-6E04E82E3D0B}" type="parTrans">
      <dgm:prSet/>
      <dgm:spPr/>
    </dgm:pt>
    <dgm:pt modelId="{339E77E8-3EDF-42F7-B63F-2B81EA8F3ED3}" cxnId="{3931758A-1187-4B5A-8DA6-6E04E82E3D0B}" type="sibTrans">
      <dgm:prSet/>
      <dgm:spPr/>
    </dgm:pt>
    <dgm:pt modelId="{E4FDDCFD-1C0B-46DC-8F9F-4834971F9CA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工资</a:t>
          </a:r>
          <a:r>
            <a:rPr lang="zh-CN"/>
            <a:t>管理</a:t>
          </a:r>
          <a:r>
            <a:rPr altLang="en-US"/>
            <a:t/>
          </a:r>
          <a:endParaRPr altLang="en-US"/>
        </a:p>
      </dgm:t>
    </dgm:pt>
    <dgm:pt modelId="{F6842E1C-F7DC-4BF9-971D-E9F17B38F200}" cxnId="{D786C0BA-2508-42B7-ACF8-A48C4EDB87E2}" type="parTrans">
      <dgm:prSet/>
      <dgm:spPr/>
    </dgm:pt>
    <dgm:pt modelId="{04AAF4FF-391F-4EC9-91E6-D7B76649502E}" cxnId="{D786C0BA-2508-42B7-ACF8-A48C4EDB87E2}" type="sibTrans">
      <dgm:prSet/>
      <dgm:spPr/>
    </dgm:pt>
    <dgm:pt modelId="{66AA8BA8-DDEE-4EAD-8772-D4536B23434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</a:t>
          </a:r>
          <a:r>
            <a:rPr lang="zh-CN"/>
            <a:t>工资项</a:t>
          </a:r>
          <a:r>
            <a:rPr altLang="en-US"/>
            <a:t/>
          </a:r>
          <a:endParaRPr altLang="en-US"/>
        </a:p>
      </dgm:t>
    </dgm:pt>
    <dgm:pt modelId="{8FAAA920-8A56-4524-BD11-8864B4510DC1}" cxnId="{96B226FC-96A4-40D9-9FFA-7A050A3B3EE0}" type="parTrans">
      <dgm:prSet/>
      <dgm:spPr/>
    </dgm:pt>
    <dgm:pt modelId="{7764B797-CEB6-45E1-887D-4892F66E400B}" cxnId="{96B226FC-96A4-40D9-9FFA-7A050A3B3EE0}" type="sibTrans">
      <dgm:prSet/>
      <dgm:spPr/>
    </dgm:pt>
    <dgm:pt modelId="{5D78EF55-01D5-41DA-9F24-C6D6DCA83F7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</a:t>
          </a:r>
          <a:r>
            <a:rPr lang="zh-CN"/>
            <a:t>工资项</a:t>
          </a:r>
          <a:r>
            <a:rPr altLang="en-US"/>
            <a:t/>
          </a:r>
          <a:endParaRPr altLang="en-US"/>
        </a:p>
      </dgm:t>
    </dgm:pt>
    <dgm:pt modelId="{E9C9B18E-BC35-4091-AE71-13743BD3C081}" cxnId="{14046B93-3D9D-4605-A3A9-817D29EFE008}" type="parTrans">
      <dgm:prSet/>
      <dgm:spPr/>
    </dgm:pt>
    <dgm:pt modelId="{45980B81-762F-4A65-9F37-4A7C3F58706E}" cxnId="{14046B93-3D9D-4605-A3A9-817D29EFE008}" type="sibTrans">
      <dgm:prSet/>
      <dgm:spPr/>
    </dgm:pt>
    <dgm:pt modelId="{15442710-CC70-4F08-A3C6-E4F5ADD212C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部门</a:t>
          </a:r>
          <a:r>
            <a:rPr lang="zh-CN"/>
            <a:t>管理</a:t>
          </a:r>
          <a:r>
            <a:rPr altLang="en-US"/>
            <a:t/>
          </a:r>
          <a:endParaRPr altLang="en-US"/>
        </a:p>
      </dgm:t>
    </dgm:pt>
    <dgm:pt modelId="{8AEAF976-73E5-408D-8C6F-46C0108A3D0C}" cxnId="{CF17E999-6991-4B03-87E5-73398A851918}" type="parTrans">
      <dgm:prSet/>
      <dgm:spPr/>
    </dgm:pt>
    <dgm:pt modelId="{57785C81-0C7C-43FA-9AD9-788B42345CA7}" cxnId="{CF17E999-6991-4B03-87E5-73398A851918}" type="sibTrans">
      <dgm:prSet/>
      <dgm:spPr/>
    </dgm:pt>
    <dgm:pt modelId="{A5524F0F-57BB-45CA-841E-82197662890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</a:t>
          </a:r>
          <a:r>
            <a:rPr lang="zh-CN"/>
            <a:t>部门</a:t>
          </a:r>
          <a:r>
            <a:rPr altLang="en-US"/>
            <a:t/>
          </a:r>
          <a:endParaRPr altLang="en-US"/>
        </a:p>
      </dgm:t>
    </dgm:pt>
    <dgm:pt modelId="{12707BDA-472E-4FF9-8B94-34B0F2E6F5C8}" cxnId="{576F0C91-7C90-4FDD-8333-9028BD2E385C}" type="parTrans">
      <dgm:prSet/>
      <dgm:spPr/>
    </dgm:pt>
    <dgm:pt modelId="{4F3B5015-5587-4A8C-8F93-806B0391E03D}" cxnId="{576F0C91-7C90-4FDD-8333-9028BD2E385C}" type="sibTrans">
      <dgm:prSet/>
      <dgm:spPr/>
    </dgm:pt>
    <dgm:pt modelId="{12E8D959-2DF6-4ACD-98A7-50BB35F801C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增加</a:t>
          </a:r>
          <a:r>
            <a:rPr lang="zh-CN"/>
            <a:t>部门</a:t>
          </a:r>
          <a:r>
            <a:rPr altLang="en-US"/>
            <a:t/>
          </a:r>
          <a:endParaRPr altLang="en-US"/>
        </a:p>
      </dgm:t>
    </dgm:pt>
    <dgm:pt modelId="{8EED6380-AFCB-4B31-A468-89B4B65DE0F3}" cxnId="{4C0E998E-E201-484B-B2ED-BF9AAEBE77CA}" type="parTrans">
      <dgm:prSet/>
      <dgm:spPr/>
    </dgm:pt>
    <dgm:pt modelId="{F92318A7-38C3-4EBA-A230-3468ABE04D84}" cxnId="{4C0E998E-E201-484B-B2ED-BF9AAEBE77CA}" type="sibTrans">
      <dgm:prSet/>
      <dgm:spPr/>
    </dgm:pt>
    <dgm:pt modelId="{3E9D6FEE-F012-4184-B225-63521BE4185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保护</a:t>
          </a:r>
          <a:r>
            <a:rPr lang="zh-CN" altLang="en-US"/>
            <a:t>工作表</a:t>
          </a:r>
          <a:r>
            <a:rPr lang="en-US" altLang="zh-CN"/>
            <a:t/>
          </a:r>
          <a:endParaRPr lang="en-US" altLang="zh-CN"/>
        </a:p>
      </dgm:t>
    </dgm:pt>
    <dgm:pt modelId="{2950B2DC-6984-4BE4-8DB6-EEA7D6FE97B8}" cxnId="{4BD8D93E-A404-4F81-BC7F-BD31A2E6F23A}" type="parTrans">
      <dgm:prSet/>
      <dgm:spPr/>
    </dgm:pt>
    <dgm:pt modelId="{2FAECD2A-8E8D-4E21-9518-8702EB5853A4}" cxnId="{4BD8D93E-A404-4F81-BC7F-BD31A2E6F23A}" type="sibTrans">
      <dgm:prSet/>
      <dgm:spPr/>
    </dgm:pt>
    <dgm:pt modelId="{88AAC8B5-E69A-4CC6-91B2-D62A4AA9F92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清除界面工资表</a:t>
          </a:r>
          <a:endParaRPr altLang="en-US"/>
        </a:p>
      </dgm:t>
    </dgm:pt>
    <dgm:pt modelId="{77D3003C-15C6-423F-A62F-14D21A07CB8E}" cxnId="{1E51A236-6D7C-42C4-9687-3101232422F1}" type="parTrans">
      <dgm:prSet/>
      <dgm:spPr/>
    </dgm:pt>
    <dgm:pt modelId="{904FA833-09BA-43C0-8763-C53568CB92BC}" cxnId="{1E51A236-6D7C-42C4-9687-3101232422F1}" type="sibTrans">
      <dgm:prSet/>
      <dgm:spPr/>
    </dgm:pt>
    <dgm:pt modelId="{4FD0BBF8-FE41-449D-81FE-E2EA7155402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普通职员</a:t>
          </a:r>
          <a:r>
            <a:rPr altLang="en-US"/>
            <a:t/>
          </a:r>
          <a:endParaRPr altLang="en-US"/>
        </a:p>
      </dgm:t>
    </dgm:pt>
    <dgm:pt modelId="{B67B6C84-F21A-4F88-BA77-210681DCCCA7}" cxnId="{26296F00-EF92-404A-AB43-FF794E4BADB7}" type="parTrans">
      <dgm:prSet/>
      <dgm:spPr/>
    </dgm:pt>
    <dgm:pt modelId="{B0DB05E7-9F5B-4190-985F-DA20A55CE1FD}" cxnId="{26296F00-EF92-404A-AB43-FF794E4BADB7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9C6B99-5E8D-41B4-92FE-55B7B2BE3E1B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235CF1C8-B848-44FC-BEBC-7D9C5AA985B5}" type="pres">
      <dgm:prSet presAssocID="{47C757F0-AA23-46BE-9311-EA432CDEEAA1}" presName="rootComposite1" presStyleCnt="0"/>
      <dgm:spPr/>
    </dgm:pt>
    <dgm:pt modelId="{0380448D-57E1-49C2-A022-5F98EBFBB231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AA07331E-D716-4AA8-99B4-C573BF9FA86B}" type="pres">
      <dgm:prSet presAssocID="{47C757F0-AA23-46BE-9311-EA432CDEEAA1}" presName="rootConnector1" presStyleCnt="0"/>
      <dgm:spPr/>
    </dgm:pt>
    <dgm:pt modelId="{FC5F54C8-6D95-4588-952F-62FB2CCEFA22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2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2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2"/>
      <dgm:spPr/>
    </dgm:pt>
    <dgm:pt modelId="{C6F584B9-7EA2-46D8-913B-8F508509ECAB}" type="pres">
      <dgm:prSet presAssocID="{4EC42421-831D-4CD3-8215-2AF4300F9C01}" presName="hierRoot2" presStyleCnt="0">
        <dgm:presLayoutVars>
          <dgm:hierBranch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2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FD3989F0-4BCF-49F8-BD1A-22FB0B7686D4}" type="pres">
      <dgm:prSet presAssocID="{1BAFA608-3132-412C-8649-52570E11437F}" presName="Name35" presStyleLbl="parChTrans1D3" presStyleIdx="0" presStyleCnt="2"/>
      <dgm:spPr/>
    </dgm:pt>
    <dgm:pt modelId="{B6384C49-1D5D-466C-A336-53811C43D44B}" type="pres">
      <dgm:prSet presAssocID="{AA6D024D-B949-433D-B80D-6727FECFF178}" presName="hierRoot2" presStyleCnt="0">
        <dgm:presLayoutVars>
          <dgm:hierBranch/>
        </dgm:presLayoutVars>
      </dgm:prSet>
      <dgm:spPr/>
    </dgm:pt>
    <dgm:pt modelId="{693C5F8E-8DCB-4C62-81F4-64EB359C30ED}" type="pres">
      <dgm:prSet presAssocID="{AA6D024D-B949-433D-B80D-6727FECFF178}" presName="rootComposite" presStyleCnt="0"/>
      <dgm:spPr/>
    </dgm:pt>
    <dgm:pt modelId="{DA71A7F7-80E2-4896-983A-83864DEB6091}" type="pres">
      <dgm:prSet presAssocID="{AA6D024D-B949-433D-B80D-6727FECFF178}" presName="rootText" presStyleLbl="node3" presStyleIdx="0" presStyleCnt="2">
        <dgm:presLayoutVars>
          <dgm:chPref val="3"/>
        </dgm:presLayoutVars>
      </dgm:prSet>
      <dgm:spPr/>
    </dgm:pt>
    <dgm:pt modelId="{3D623939-E84B-471F-9EA1-2B44672FE0D0}" type="pres">
      <dgm:prSet presAssocID="{AA6D024D-B949-433D-B80D-6727FECFF178}" presName="rootConnector" presStyleCnt="0"/>
      <dgm:spPr/>
    </dgm:pt>
    <dgm:pt modelId="{92220004-9E8A-4337-91AF-1396194F73E7}" type="pres">
      <dgm:prSet presAssocID="{AA6D024D-B949-433D-B80D-6727FECFF178}" presName="hierChild4" presStyleCnt="0"/>
      <dgm:spPr/>
    </dgm:pt>
    <dgm:pt modelId="{D8295688-DAAD-42CE-B6DA-2B9795EB013C}" type="pres">
      <dgm:prSet presAssocID="{4628EA21-A496-463A-97CA-839B5480AEAF}" presName="Name35" presStyleLbl="parChTrans1D4" presStyleIdx="0" presStyleCnt="18"/>
      <dgm:spPr/>
    </dgm:pt>
    <dgm:pt modelId="{BA3D84E0-370C-42BF-90CD-EC87C196EF72}" type="pres">
      <dgm:prSet presAssocID="{94A8486F-402F-4461-AEE3-ED023E5AC833}" presName="hierRoot2" presStyleCnt="0">
        <dgm:presLayoutVars>
          <dgm:hierBranch/>
        </dgm:presLayoutVars>
      </dgm:prSet>
      <dgm:spPr/>
    </dgm:pt>
    <dgm:pt modelId="{7AF0870F-8C86-4733-8892-DC99B3488FFB}" type="pres">
      <dgm:prSet presAssocID="{94A8486F-402F-4461-AEE3-ED023E5AC833}" presName="rootComposite" presStyleCnt="0"/>
      <dgm:spPr/>
    </dgm:pt>
    <dgm:pt modelId="{404CA496-0839-434A-8E9E-EC5C0960C4E4}" type="pres">
      <dgm:prSet presAssocID="{94A8486F-402F-4461-AEE3-ED023E5AC833}" presName="rootText" presStyleLbl="node4" presStyleIdx="0" presStyleCnt="18">
        <dgm:presLayoutVars>
          <dgm:chPref val="3"/>
        </dgm:presLayoutVars>
      </dgm:prSet>
      <dgm:spPr/>
    </dgm:pt>
    <dgm:pt modelId="{ABD3CC5C-F384-43B7-8510-42179371B498}" type="pres">
      <dgm:prSet presAssocID="{94A8486F-402F-4461-AEE3-ED023E5AC833}" presName="rootConnector" presStyleCnt="0"/>
      <dgm:spPr/>
    </dgm:pt>
    <dgm:pt modelId="{FE56F637-9DF5-4FF8-9233-53FD841222A4}" type="pres">
      <dgm:prSet presAssocID="{94A8486F-402F-4461-AEE3-ED023E5AC833}" presName="hierChild4" presStyleCnt="0"/>
      <dgm:spPr/>
    </dgm:pt>
    <dgm:pt modelId="{A4B20F3D-311D-4304-A58C-F9E721086197}" type="pres">
      <dgm:prSet presAssocID="{AF88B618-9D1B-4229-AF16-A66420FF5141}" presName="Name35" presStyleLbl="parChTrans1D4" presStyleIdx="1" presStyleCnt="18"/>
      <dgm:spPr/>
    </dgm:pt>
    <dgm:pt modelId="{AFE2B5D5-CD45-469F-9ABF-05A83D288727}" type="pres">
      <dgm:prSet presAssocID="{CD975F3A-C94F-48CE-9655-CF6D4B89D8B5}" presName="hierRoot2" presStyleCnt="0">
        <dgm:presLayoutVars>
          <dgm:hierBranch/>
        </dgm:presLayoutVars>
      </dgm:prSet>
      <dgm:spPr/>
    </dgm:pt>
    <dgm:pt modelId="{2CDA9A22-404C-4B72-938E-0F4BD3C1B089}" type="pres">
      <dgm:prSet presAssocID="{CD975F3A-C94F-48CE-9655-CF6D4B89D8B5}" presName="rootComposite" presStyleCnt="0"/>
      <dgm:spPr/>
    </dgm:pt>
    <dgm:pt modelId="{C09F824D-A444-42F5-BB59-D1A4DE3163E2}" type="pres">
      <dgm:prSet presAssocID="{CD975F3A-C94F-48CE-9655-CF6D4B89D8B5}" presName="rootText" presStyleLbl="node4" presStyleIdx="1" presStyleCnt="18">
        <dgm:presLayoutVars>
          <dgm:chPref val="3"/>
        </dgm:presLayoutVars>
      </dgm:prSet>
      <dgm:spPr/>
    </dgm:pt>
    <dgm:pt modelId="{9492CA79-5AB7-41FE-A87C-40504736DF6F}" type="pres">
      <dgm:prSet presAssocID="{CD975F3A-C94F-48CE-9655-CF6D4B89D8B5}" presName="rootConnector" presStyleCnt="0"/>
      <dgm:spPr/>
    </dgm:pt>
    <dgm:pt modelId="{54DC8D50-5AD7-4355-B56E-5F845DB7B2AE}" type="pres">
      <dgm:prSet presAssocID="{CD975F3A-C94F-48CE-9655-CF6D4B89D8B5}" presName="hierChild4" presStyleCnt="0"/>
      <dgm:spPr/>
    </dgm:pt>
    <dgm:pt modelId="{E371C118-A62B-49F6-BB0A-AB28A6333D91}" type="pres">
      <dgm:prSet presAssocID="{9724CF1E-5B3A-4B44-9CE7-74249FF289F9}" presName="Name35" presStyleLbl="parChTrans1D4" presStyleIdx="2" presStyleCnt="18"/>
      <dgm:spPr/>
    </dgm:pt>
    <dgm:pt modelId="{6547B8EF-94F0-4C98-99DB-EF8A2889E909}" type="pres">
      <dgm:prSet presAssocID="{BF11F448-C08B-40A3-9BF7-959C789417D2}" presName="hierRoot2" presStyleCnt="0">
        <dgm:presLayoutVars>
          <dgm:hierBranch val="init"/>
        </dgm:presLayoutVars>
      </dgm:prSet>
      <dgm:spPr/>
    </dgm:pt>
    <dgm:pt modelId="{35789B6F-A250-400A-886A-10BD9BE5257E}" type="pres">
      <dgm:prSet presAssocID="{BF11F448-C08B-40A3-9BF7-959C789417D2}" presName="rootComposite" presStyleCnt="0"/>
      <dgm:spPr/>
    </dgm:pt>
    <dgm:pt modelId="{7D24375F-D3AA-4A01-BB8D-824AE4332C7D}" type="pres">
      <dgm:prSet presAssocID="{BF11F448-C08B-40A3-9BF7-959C789417D2}" presName="rootText" presStyleLbl="node4" presStyleIdx="2" presStyleCnt="18">
        <dgm:presLayoutVars>
          <dgm:chPref val="3"/>
        </dgm:presLayoutVars>
      </dgm:prSet>
      <dgm:spPr/>
    </dgm:pt>
    <dgm:pt modelId="{62C57231-6CD8-414A-93E2-ECD8969BF059}" type="pres">
      <dgm:prSet presAssocID="{BF11F448-C08B-40A3-9BF7-959C789417D2}" presName="rootConnector" presStyleCnt="0"/>
      <dgm:spPr/>
    </dgm:pt>
    <dgm:pt modelId="{40D62F75-CA31-4F09-90C4-AC1A56DB428A}" type="pres">
      <dgm:prSet presAssocID="{BF11F448-C08B-40A3-9BF7-959C789417D2}" presName="hierChild4" presStyleCnt="0"/>
      <dgm:spPr/>
    </dgm:pt>
    <dgm:pt modelId="{D812D5E6-94C1-4829-AE20-F0A7D5E2D86A}" type="pres">
      <dgm:prSet presAssocID="{BF11F448-C08B-40A3-9BF7-959C789417D2}" presName="hierChild5" presStyleCnt="0"/>
      <dgm:spPr/>
    </dgm:pt>
    <dgm:pt modelId="{12E84DEB-B8A0-46CE-8BE9-89D332F1ECFF}" type="pres">
      <dgm:prSet presAssocID="{0008B1EE-A139-4A7C-8BD1-81D6BAFCFA69}" presName="Name35" presStyleLbl="parChTrans1D4" presStyleIdx="3" presStyleCnt="18"/>
      <dgm:spPr/>
    </dgm:pt>
    <dgm:pt modelId="{6668B2A9-420E-4215-B71A-024D468D4212}" type="pres">
      <dgm:prSet presAssocID="{0275812A-03B0-4919-8004-89C0F6C39E6B}" presName="hierRoot2" presStyleCnt="0">
        <dgm:presLayoutVars>
          <dgm:hierBranch val="init"/>
        </dgm:presLayoutVars>
      </dgm:prSet>
      <dgm:spPr/>
    </dgm:pt>
    <dgm:pt modelId="{A7B14C0C-6589-4E58-B869-5F447472100C}" type="pres">
      <dgm:prSet presAssocID="{0275812A-03B0-4919-8004-89C0F6C39E6B}" presName="rootComposite" presStyleCnt="0"/>
      <dgm:spPr/>
    </dgm:pt>
    <dgm:pt modelId="{6D0524BD-7E62-4C2A-9251-98D01073D498}" type="pres">
      <dgm:prSet presAssocID="{0275812A-03B0-4919-8004-89C0F6C39E6B}" presName="rootText" presStyleLbl="node4" presStyleIdx="3" presStyleCnt="18">
        <dgm:presLayoutVars>
          <dgm:chPref val="3"/>
        </dgm:presLayoutVars>
      </dgm:prSet>
      <dgm:spPr/>
    </dgm:pt>
    <dgm:pt modelId="{95E6FDB0-2558-4763-B907-406192202899}" type="pres">
      <dgm:prSet presAssocID="{0275812A-03B0-4919-8004-89C0F6C39E6B}" presName="rootConnector" presStyleCnt="0"/>
      <dgm:spPr/>
    </dgm:pt>
    <dgm:pt modelId="{A6698E22-2119-4B69-A0EC-E05416E13A6D}" type="pres">
      <dgm:prSet presAssocID="{0275812A-03B0-4919-8004-89C0F6C39E6B}" presName="hierChild4" presStyleCnt="0"/>
      <dgm:spPr/>
    </dgm:pt>
    <dgm:pt modelId="{CE69D2EE-AB27-41FF-9618-66E8E1220253}" type="pres">
      <dgm:prSet presAssocID="{0275812A-03B0-4919-8004-89C0F6C39E6B}" presName="hierChild5" presStyleCnt="0"/>
      <dgm:spPr/>
    </dgm:pt>
    <dgm:pt modelId="{42EC1E4A-F3CF-47B1-9A83-7823C388604C}" type="pres">
      <dgm:prSet presAssocID="{CD975F3A-C94F-48CE-9655-CF6D4B89D8B5}" presName="hierChild5" presStyleCnt="0"/>
      <dgm:spPr/>
    </dgm:pt>
    <dgm:pt modelId="{2200AD1C-1470-4C5B-9AAA-1001DE280197}" type="pres">
      <dgm:prSet presAssocID="{7B59A834-253F-48FD-9679-6DADF516AD3A}" presName="Name35" presStyleLbl="parChTrans1D4" presStyleIdx="4" presStyleCnt="18"/>
      <dgm:spPr/>
    </dgm:pt>
    <dgm:pt modelId="{05151A33-2DF6-4EBE-9FDC-55C612305FA0}" type="pres">
      <dgm:prSet presAssocID="{B1E99DF7-2399-4F9E-A544-4B8EE7A58CDE}" presName="hierRoot2" presStyleCnt="0">
        <dgm:presLayoutVars>
          <dgm:hierBranch val="init"/>
        </dgm:presLayoutVars>
      </dgm:prSet>
      <dgm:spPr/>
    </dgm:pt>
    <dgm:pt modelId="{CC05B6A9-51FB-4840-AE49-8D03BF628589}" type="pres">
      <dgm:prSet presAssocID="{B1E99DF7-2399-4F9E-A544-4B8EE7A58CDE}" presName="rootComposite" presStyleCnt="0"/>
      <dgm:spPr/>
    </dgm:pt>
    <dgm:pt modelId="{62626D2F-BFC1-4BAC-866C-1690EE7D5DB9}" type="pres">
      <dgm:prSet presAssocID="{B1E99DF7-2399-4F9E-A544-4B8EE7A58CDE}" presName="rootText" presStyleLbl="node4" presStyleIdx="4" presStyleCnt="18">
        <dgm:presLayoutVars>
          <dgm:chPref val="3"/>
        </dgm:presLayoutVars>
      </dgm:prSet>
      <dgm:spPr/>
    </dgm:pt>
    <dgm:pt modelId="{7099A18B-A302-4417-AFC7-0D157DF01FD6}" type="pres">
      <dgm:prSet presAssocID="{B1E99DF7-2399-4F9E-A544-4B8EE7A58CDE}" presName="rootConnector" presStyleCnt="0"/>
      <dgm:spPr/>
    </dgm:pt>
    <dgm:pt modelId="{28AA71DE-76F5-495A-900D-21A48DD02D73}" type="pres">
      <dgm:prSet presAssocID="{B1E99DF7-2399-4F9E-A544-4B8EE7A58CDE}" presName="hierChild4" presStyleCnt="0"/>
      <dgm:spPr/>
    </dgm:pt>
    <dgm:pt modelId="{94211C29-06EF-45D5-9F97-E16675EFCCCD}" type="pres">
      <dgm:prSet presAssocID="{B1E99DF7-2399-4F9E-A544-4B8EE7A58CDE}" presName="hierChild5" presStyleCnt="0"/>
      <dgm:spPr/>
    </dgm:pt>
    <dgm:pt modelId="{A1A74BA2-6F44-4C9F-BB20-9A2ECEC835A1}" type="pres">
      <dgm:prSet presAssocID="{06EA6EE5-4C59-49E2-871D-92670BBF35AE}" presName="Name35" presStyleLbl="parChTrans1D4" presStyleIdx="5" presStyleCnt="18"/>
      <dgm:spPr/>
    </dgm:pt>
    <dgm:pt modelId="{EB28F6B9-973F-4F85-AA57-6A3B5C2908E3}" type="pres">
      <dgm:prSet presAssocID="{4BEE108A-AD69-44D7-A609-A5F3D2FE8B9A}" presName="hierRoot2" presStyleCnt="0">
        <dgm:presLayoutVars>
          <dgm:hierBranch/>
        </dgm:presLayoutVars>
      </dgm:prSet>
      <dgm:spPr/>
    </dgm:pt>
    <dgm:pt modelId="{7456243E-FF76-4052-969A-83FB8750C460}" type="pres">
      <dgm:prSet presAssocID="{4BEE108A-AD69-44D7-A609-A5F3D2FE8B9A}" presName="rootComposite" presStyleCnt="0"/>
      <dgm:spPr/>
    </dgm:pt>
    <dgm:pt modelId="{A6910858-CEAE-46E6-967D-78F79C2BC42C}" type="pres">
      <dgm:prSet presAssocID="{4BEE108A-AD69-44D7-A609-A5F3D2FE8B9A}" presName="rootText" presStyleLbl="node4" presStyleIdx="5" presStyleCnt="18">
        <dgm:presLayoutVars>
          <dgm:chPref val="3"/>
        </dgm:presLayoutVars>
      </dgm:prSet>
      <dgm:spPr/>
    </dgm:pt>
    <dgm:pt modelId="{2650251D-5B1A-41C7-8769-9B1B55FDD4D8}" type="pres">
      <dgm:prSet presAssocID="{4BEE108A-AD69-44D7-A609-A5F3D2FE8B9A}" presName="rootConnector" presStyleCnt="0"/>
      <dgm:spPr/>
    </dgm:pt>
    <dgm:pt modelId="{DBCAB2FB-46A7-4859-9493-1DCD282A9ADF}" type="pres">
      <dgm:prSet presAssocID="{4BEE108A-AD69-44D7-A609-A5F3D2FE8B9A}" presName="hierChild4" presStyleCnt="0"/>
      <dgm:spPr/>
    </dgm:pt>
    <dgm:pt modelId="{9A5123E5-0244-49A5-8537-183A294C8F44}" type="pres">
      <dgm:prSet presAssocID="{23421C9F-459E-4413-B24F-BB5E510AF1FF}" presName="Name35" presStyleLbl="parChTrans1D4" presStyleIdx="6" presStyleCnt="18"/>
      <dgm:spPr/>
    </dgm:pt>
    <dgm:pt modelId="{F718BE3C-C674-468C-839B-0357DF194E59}" type="pres">
      <dgm:prSet presAssocID="{3CC97557-5251-4541-87CC-55A0776CEF56}" presName="hierRoot2" presStyleCnt="0">
        <dgm:presLayoutVars>
          <dgm:hierBranch/>
        </dgm:presLayoutVars>
      </dgm:prSet>
      <dgm:spPr/>
    </dgm:pt>
    <dgm:pt modelId="{DB793528-56E0-45D8-85E4-ED75CCFDB583}" type="pres">
      <dgm:prSet presAssocID="{3CC97557-5251-4541-87CC-55A0776CEF56}" presName="rootComposite" presStyleCnt="0"/>
      <dgm:spPr/>
    </dgm:pt>
    <dgm:pt modelId="{A3FFDD98-4A2E-49C6-97D0-629A31122080}" type="pres">
      <dgm:prSet presAssocID="{3CC97557-5251-4541-87CC-55A0776CEF56}" presName="rootText" presStyleLbl="node4" presStyleIdx="6" presStyleCnt="18">
        <dgm:presLayoutVars>
          <dgm:chPref val="3"/>
        </dgm:presLayoutVars>
      </dgm:prSet>
      <dgm:spPr/>
    </dgm:pt>
    <dgm:pt modelId="{B95B1F24-6658-4C14-A86C-5C80440A42AD}" type="pres">
      <dgm:prSet presAssocID="{3CC97557-5251-4541-87CC-55A0776CEF56}" presName="rootConnector" presStyleCnt="0"/>
      <dgm:spPr/>
    </dgm:pt>
    <dgm:pt modelId="{BD6CBF99-4B97-449E-8577-4454003CA8B0}" type="pres">
      <dgm:prSet presAssocID="{3CC97557-5251-4541-87CC-55A0776CEF56}" presName="hierChild4" presStyleCnt="0"/>
      <dgm:spPr/>
    </dgm:pt>
    <dgm:pt modelId="{309D135B-1979-48C1-ABC2-B04449830142}" type="pres">
      <dgm:prSet presAssocID="{7C18C600-8E82-49D3-9502-D7FCE49127EE}" presName="Name35" presStyleLbl="parChTrans1D4" presStyleIdx="7" presStyleCnt="18"/>
      <dgm:spPr/>
    </dgm:pt>
    <dgm:pt modelId="{9BE3EE28-4C03-4DAC-8B98-8AF2E9FE6052}" type="pres">
      <dgm:prSet presAssocID="{9A184162-2317-4959-91E3-E6C0D6F0C68D}" presName="hierRoot2" presStyleCnt="0">
        <dgm:presLayoutVars>
          <dgm:hierBranch/>
        </dgm:presLayoutVars>
      </dgm:prSet>
      <dgm:spPr/>
    </dgm:pt>
    <dgm:pt modelId="{1B9E2F20-4F66-4E32-B7EF-FAF7F754113E}" type="pres">
      <dgm:prSet presAssocID="{9A184162-2317-4959-91E3-E6C0D6F0C68D}" presName="rootComposite" presStyleCnt="0"/>
      <dgm:spPr/>
    </dgm:pt>
    <dgm:pt modelId="{E340E5DE-E7F9-4F40-A90D-A4DC8DA81276}" type="pres">
      <dgm:prSet presAssocID="{9A184162-2317-4959-91E3-E6C0D6F0C68D}" presName="rootText" presStyleLbl="node4" presStyleIdx="7" presStyleCnt="18">
        <dgm:presLayoutVars>
          <dgm:chPref val="3"/>
        </dgm:presLayoutVars>
      </dgm:prSet>
      <dgm:spPr/>
    </dgm:pt>
    <dgm:pt modelId="{36E512E6-6313-426C-843F-DA1EB4D2A1B6}" type="pres">
      <dgm:prSet presAssocID="{9A184162-2317-4959-91E3-E6C0D6F0C68D}" presName="rootConnector" presStyleCnt="0"/>
      <dgm:spPr/>
    </dgm:pt>
    <dgm:pt modelId="{59742A96-6B41-4593-8F70-2F3E7CC79CFB}" type="pres">
      <dgm:prSet presAssocID="{9A184162-2317-4959-91E3-E6C0D6F0C68D}" presName="hierChild4" presStyleCnt="0"/>
      <dgm:spPr/>
    </dgm:pt>
    <dgm:pt modelId="{873C19A1-FA9B-493B-AF86-139DE142C402}" type="pres">
      <dgm:prSet presAssocID="{8D96F7E0-28B9-4008-A6CE-377F60ED439D}" presName="Name35" presStyleLbl="parChTrans1D4" presStyleIdx="8" presStyleCnt="18"/>
      <dgm:spPr/>
    </dgm:pt>
    <dgm:pt modelId="{5BE21034-16D0-4E3F-8BE1-313A6A95C279}" type="pres">
      <dgm:prSet presAssocID="{2559BEE9-3804-4C8C-8FC5-953F3CABD2EC}" presName="hierRoot2" presStyleCnt="0">
        <dgm:presLayoutVars>
          <dgm:hierBranch val="init"/>
        </dgm:presLayoutVars>
      </dgm:prSet>
      <dgm:spPr/>
    </dgm:pt>
    <dgm:pt modelId="{407C3AC7-8A1A-4336-AA1C-CFD1F274E5C5}" type="pres">
      <dgm:prSet presAssocID="{2559BEE9-3804-4C8C-8FC5-953F3CABD2EC}" presName="rootComposite" presStyleCnt="0"/>
      <dgm:spPr/>
    </dgm:pt>
    <dgm:pt modelId="{AED165AE-0C27-4E66-B1A9-899D8C88AA39}" type="pres">
      <dgm:prSet presAssocID="{2559BEE9-3804-4C8C-8FC5-953F3CABD2EC}" presName="rootText" presStyleLbl="node4" presStyleIdx="8" presStyleCnt="18">
        <dgm:presLayoutVars>
          <dgm:chPref val="3"/>
        </dgm:presLayoutVars>
      </dgm:prSet>
      <dgm:spPr/>
    </dgm:pt>
    <dgm:pt modelId="{57C18DE3-2461-4BD9-9F3E-75A373A724A3}" type="pres">
      <dgm:prSet presAssocID="{2559BEE9-3804-4C8C-8FC5-953F3CABD2EC}" presName="rootConnector" presStyleCnt="0"/>
      <dgm:spPr/>
    </dgm:pt>
    <dgm:pt modelId="{B1EAD168-3282-457D-A492-B08A80AFA151}" type="pres">
      <dgm:prSet presAssocID="{2559BEE9-3804-4C8C-8FC5-953F3CABD2EC}" presName="hierChild4" presStyleCnt="0"/>
      <dgm:spPr/>
    </dgm:pt>
    <dgm:pt modelId="{8B14B2E1-17BD-48C9-A7C5-2D2CA17FA6A6}" type="pres">
      <dgm:prSet presAssocID="{2559BEE9-3804-4C8C-8FC5-953F3CABD2EC}" presName="hierChild5" presStyleCnt="0"/>
      <dgm:spPr/>
    </dgm:pt>
    <dgm:pt modelId="{C405653E-FB44-4D2B-A03C-E062A06F8207}" type="pres">
      <dgm:prSet presAssocID="{548CD7BD-28F0-40E9-97EF-9A611266E487}" presName="Name35" presStyleLbl="parChTrans1D4" presStyleIdx="9" presStyleCnt="18"/>
      <dgm:spPr/>
    </dgm:pt>
    <dgm:pt modelId="{AE3695D4-E9D5-4B36-90CE-0DF004F6F1BC}" type="pres">
      <dgm:prSet presAssocID="{C7EA7DA8-DAB1-475F-951D-5B92219C5410}" presName="hierRoot2" presStyleCnt="0">
        <dgm:presLayoutVars>
          <dgm:hierBranch val="init"/>
        </dgm:presLayoutVars>
      </dgm:prSet>
      <dgm:spPr/>
    </dgm:pt>
    <dgm:pt modelId="{2B63B638-6EB1-4069-9958-47FF14B15A33}" type="pres">
      <dgm:prSet presAssocID="{C7EA7DA8-DAB1-475F-951D-5B92219C5410}" presName="rootComposite" presStyleCnt="0"/>
      <dgm:spPr/>
    </dgm:pt>
    <dgm:pt modelId="{FF7AF7C3-7EA6-444C-B212-29B18E6DFB92}" type="pres">
      <dgm:prSet presAssocID="{C7EA7DA8-DAB1-475F-951D-5B92219C5410}" presName="rootText" presStyleLbl="node4" presStyleIdx="9" presStyleCnt="18">
        <dgm:presLayoutVars>
          <dgm:chPref val="3"/>
        </dgm:presLayoutVars>
      </dgm:prSet>
      <dgm:spPr/>
    </dgm:pt>
    <dgm:pt modelId="{182238B9-003B-4385-9F51-A40711247AC2}" type="pres">
      <dgm:prSet presAssocID="{C7EA7DA8-DAB1-475F-951D-5B92219C5410}" presName="rootConnector" presStyleCnt="0"/>
      <dgm:spPr/>
    </dgm:pt>
    <dgm:pt modelId="{A70FB631-C4C9-4BAB-853F-930B3AF5BC96}" type="pres">
      <dgm:prSet presAssocID="{C7EA7DA8-DAB1-475F-951D-5B92219C5410}" presName="hierChild4" presStyleCnt="0"/>
      <dgm:spPr/>
    </dgm:pt>
    <dgm:pt modelId="{3C9FCE76-F3B5-4318-838D-7EA096EA503C}" type="pres">
      <dgm:prSet presAssocID="{C7EA7DA8-DAB1-475F-951D-5B92219C5410}" presName="hierChild5" presStyleCnt="0"/>
      <dgm:spPr/>
    </dgm:pt>
    <dgm:pt modelId="{CEBFC53A-7F17-41C5-A9AE-C0BFDB08C5A7}" type="pres">
      <dgm:prSet presAssocID="{9A184162-2317-4959-91E3-E6C0D6F0C68D}" presName="hierChild5" presStyleCnt="0"/>
      <dgm:spPr/>
    </dgm:pt>
    <dgm:pt modelId="{87A2B94F-A7F3-4A46-B12D-D8059158EE58}" type="pres">
      <dgm:prSet presAssocID="{F6842E1C-F7DC-4BF9-971D-E9F17B38F200}" presName="Name35" presStyleLbl="parChTrans1D4" presStyleIdx="10" presStyleCnt="18"/>
      <dgm:spPr/>
    </dgm:pt>
    <dgm:pt modelId="{F49426EC-28B3-416F-BB4F-46DC5E556688}" type="pres">
      <dgm:prSet presAssocID="{E4FDDCFD-1C0B-46DC-8F9F-4834971F9CA3}" presName="hierRoot2" presStyleCnt="0">
        <dgm:presLayoutVars>
          <dgm:hierBranch/>
        </dgm:presLayoutVars>
      </dgm:prSet>
      <dgm:spPr/>
    </dgm:pt>
    <dgm:pt modelId="{70685008-B96C-4978-A5D1-577BF43E6B9F}" type="pres">
      <dgm:prSet presAssocID="{E4FDDCFD-1C0B-46DC-8F9F-4834971F9CA3}" presName="rootComposite" presStyleCnt="0"/>
      <dgm:spPr/>
    </dgm:pt>
    <dgm:pt modelId="{670417C1-C7C9-4FA7-9635-A72FD8E72E56}" type="pres">
      <dgm:prSet presAssocID="{E4FDDCFD-1C0B-46DC-8F9F-4834971F9CA3}" presName="rootText" presStyleLbl="node4" presStyleIdx="10" presStyleCnt="18">
        <dgm:presLayoutVars>
          <dgm:chPref val="3"/>
        </dgm:presLayoutVars>
      </dgm:prSet>
      <dgm:spPr/>
    </dgm:pt>
    <dgm:pt modelId="{2BF9AEAA-4F07-4013-A58D-12D82C643E4C}" type="pres">
      <dgm:prSet presAssocID="{E4FDDCFD-1C0B-46DC-8F9F-4834971F9CA3}" presName="rootConnector" presStyleCnt="0"/>
      <dgm:spPr/>
    </dgm:pt>
    <dgm:pt modelId="{CC9CDC41-235F-4762-8A96-3C8A3CFAA1E2}" type="pres">
      <dgm:prSet presAssocID="{E4FDDCFD-1C0B-46DC-8F9F-4834971F9CA3}" presName="hierChild4" presStyleCnt="0"/>
      <dgm:spPr/>
    </dgm:pt>
    <dgm:pt modelId="{9884FA0B-F055-4669-8685-21763384512D}" type="pres">
      <dgm:prSet presAssocID="{8FAAA920-8A56-4524-BD11-8864B4510DC1}" presName="Name35" presStyleLbl="parChTrans1D4" presStyleIdx="11" presStyleCnt="18"/>
      <dgm:spPr/>
    </dgm:pt>
    <dgm:pt modelId="{98514B17-D606-4439-88CD-C801ED568C6E}" type="pres">
      <dgm:prSet presAssocID="{66AA8BA8-DDEE-4EAD-8772-D4536B23434C}" presName="hierRoot2" presStyleCnt="0">
        <dgm:presLayoutVars>
          <dgm:hierBranch val="init"/>
        </dgm:presLayoutVars>
      </dgm:prSet>
      <dgm:spPr/>
    </dgm:pt>
    <dgm:pt modelId="{0FBB4DE8-A43D-47E4-B1D0-4BD502D4630F}" type="pres">
      <dgm:prSet presAssocID="{66AA8BA8-DDEE-4EAD-8772-D4536B23434C}" presName="rootComposite" presStyleCnt="0"/>
      <dgm:spPr/>
    </dgm:pt>
    <dgm:pt modelId="{B416E636-04DD-452E-8268-70F776863D2B}" type="pres">
      <dgm:prSet presAssocID="{66AA8BA8-DDEE-4EAD-8772-D4536B23434C}" presName="rootText" presStyleLbl="node4" presStyleIdx="11" presStyleCnt="18">
        <dgm:presLayoutVars>
          <dgm:chPref val="3"/>
        </dgm:presLayoutVars>
      </dgm:prSet>
      <dgm:spPr/>
    </dgm:pt>
    <dgm:pt modelId="{719B0409-C899-4BE5-AD0F-6B1D3935A7F4}" type="pres">
      <dgm:prSet presAssocID="{66AA8BA8-DDEE-4EAD-8772-D4536B23434C}" presName="rootConnector" presStyleCnt="0"/>
      <dgm:spPr/>
    </dgm:pt>
    <dgm:pt modelId="{E7C51D4E-9227-4F69-B4A3-EE6E169153E8}" type="pres">
      <dgm:prSet presAssocID="{66AA8BA8-DDEE-4EAD-8772-D4536B23434C}" presName="hierChild4" presStyleCnt="0"/>
      <dgm:spPr/>
    </dgm:pt>
    <dgm:pt modelId="{4CC4CF88-05F5-4524-B74B-4C2E052B7246}" type="pres">
      <dgm:prSet presAssocID="{66AA8BA8-DDEE-4EAD-8772-D4536B23434C}" presName="hierChild5" presStyleCnt="0"/>
      <dgm:spPr/>
    </dgm:pt>
    <dgm:pt modelId="{13689065-4F89-45F4-9CD3-6FB1D4F5DE63}" type="pres">
      <dgm:prSet presAssocID="{E9C9B18E-BC35-4091-AE71-13743BD3C081}" presName="Name35" presStyleLbl="parChTrans1D4" presStyleIdx="12" presStyleCnt="18"/>
      <dgm:spPr/>
    </dgm:pt>
    <dgm:pt modelId="{637F346A-8BB1-47FF-9578-72CEEA082A37}" type="pres">
      <dgm:prSet presAssocID="{5D78EF55-01D5-41DA-9F24-C6D6DCA83F78}" presName="hierRoot2" presStyleCnt="0">
        <dgm:presLayoutVars>
          <dgm:hierBranch val="init"/>
        </dgm:presLayoutVars>
      </dgm:prSet>
      <dgm:spPr/>
    </dgm:pt>
    <dgm:pt modelId="{782FA5A3-5E92-4BFF-9D87-A1592430758F}" type="pres">
      <dgm:prSet presAssocID="{5D78EF55-01D5-41DA-9F24-C6D6DCA83F78}" presName="rootComposite" presStyleCnt="0"/>
      <dgm:spPr/>
    </dgm:pt>
    <dgm:pt modelId="{22C04C0B-8CF1-40B8-A6AE-1DB3DC5CE3A4}" type="pres">
      <dgm:prSet presAssocID="{5D78EF55-01D5-41DA-9F24-C6D6DCA83F78}" presName="rootText" presStyleLbl="node4" presStyleIdx="12" presStyleCnt="18">
        <dgm:presLayoutVars>
          <dgm:chPref val="3"/>
        </dgm:presLayoutVars>
      </dgm:prSet>
      <dgm:spPr/>
    </dgm:pt>
    <dgm:pt modelId="{F220A36C-6A90-4A80-A837-5F882EF6026D}" type="pres">
      <dgm:prSet presAssocID="{5D78EF55-01D5-41DA-9F24-C6D6DCA83F78}" presName="rootConnector" presStyleCnt="0"/>
      <dgm:spPr/>
    </dgm:pt>
    <dgm:pt modelId="{38D3E609-9857-4E8A-A0D0-9F9F16A34760}" type="pres">
      <dgm:prSet presAssocID="{5D78EF55-01D5-41DA-9F24-C6D6DCA83F78}" presName="hierChild4" presStyleCnt="0"/>
      <dgm:spPr/>
    </dgm:pt>
    <dgm:pt modelId="{8A5A8ECC-0949-46BB-8403-1C95F5F9FF05}" type="pres">
      <dgm:prSet presAssocID="{5D78EF55-01D5-41DA-9F24-C6D6DCA83F78}" presName="hierChild5" presStyleCnt="0"/>
      <dgm:spPr/>
    </dgm:pt>
    <dgm:pt modelId="{8CAD641A-EE18-4BE0-8E48-B7487D62926E}" type="pres">
      <dgm:prSet presAssocID="{E4FDDCFD-1C0B-46DC-8F9F-4834971F9CA3}" presName="hierChild5" presStyleCnt="0"/>
      <dgm:spPr/>
    </dgm:pt>
    <dgm:pt modelId="{57172B46-788F-4E23-B6A4-70AD90BFC4F7}" type="pres">
      <dgm:prSet presAssocID="{8AEAF976-73E5-408D-8C6F-46C0108A3D0C}" presName="Name35" presStyleLbl="parChTrans1D4" presStyleIdx="13" presStyleCnt="18"/>
      <dgm:spPr/>
    </dgm:pt>
    <dgm:pt modelId="{96E76601-0CF3-4CBF-A2BD-3FFF15918C8D}" type="pres">
      <dgm:prSet presAssocID="{15442710-CC70-4F08-A3C6-E4F5ADD212CF}" presName="hierRoot2" presStyleCnt="0">
        <dgm:presLayoutVars>
          <dgm:hierBranch/>
        </dgm:presLayoutVars>
      </dgm:prSet>
      <dgm:spPr/>
    </dgm:pt>
    <dgm:pt modelId="{C544D291-5FDD-44A8-BFBD-31B7B81849E6}" type="pres">
      <dgm:prSet presAssocID="{15442710-CC70-4F08-A3C6-E4F5ADD212CF}" presName="rootComposite" presStyleCnt="0"/>
      <dgm:spPr/>
    </dgm:pt>
    <dgm:pt modelId="{A72F7F43-9B44-4AF7-9C8A-EFDE5C7A3FF8}" type="pres">
      <dgm:prSet presAssocID="{15442710-CC70-4F08-A3C6-E4F5ADD212CF}" presName="rootText" presStyleLbl="node4" presStyleIdx="13" presStyleCnt="18">
        <dgm:presLayoutVars>
          <dgm:chPref val="3"/>
        </dgm:presLayoutVars>
      </dgm:prSet>
      <dgm:spPr/>
    </dgm:pt>
    <dgm:pt modelId="{7C177E98-02DF-4F2E-B867-99947B194BF8}" type="pres">
      <dgm:prSet presAssocID="{15442710-CC70-4F08-A3C6-E4F5ADD212CF}" presName="rootConnector" presStyleCnt="0"/>
      <dgm:spPr/>
    </dgm:pt>
    <dgm:pt modelId="{ED4CF7A3-9C0F-49FB-8BA1-218A324FC0F4}" type="pres">
      <dgm:prSet presAssocID="{15442710-CC70-4F08-A3C6-E4F5ADD212CF}" presName="hierChild4" presStyleCnt="0"/>
      <dgm:spPr/>
    </dgm:pt>
    <dgm:pt modelId="{CFAAF87E-B704-4F21-9A9F-92C8D7DA8069}" type="pres">
      <dgm:prSet presAssocID="{12707BDA-472E-4FF9-8B94-34B0F2E6F5C8}" presName="Name35" presStyleLbl="parChTrans1D4" presStyleIdx="14" presStyleCnt="18"/>
      <dgm:spPr/>
    </dgm:pt>
    <dgm:pt modelId="{CED7674C-C697-4A83-8CA4-D46FE2DB36A4}" type="pres">
      <dgm:prSet presAssocID="{A5524F0F-57BB-45CA-841E-821976628900}" presName="hierRoot2" presStyleCnt="0">
        <dgm:presLayoutVars>
          <dgm:hierBranch val="init"/>
        </dgm:presLayoutVars>
      </dgm:prSet>
      <dgm:spPr/>
    </dgm:pt>
    <dgm:pt modelId="{32EF68D6-F9FE-4C0E-B008-2225D5B7D73F}" type="pres">
      <dgm:prSet presAssocID="{A5524F0F-57BB-45CA-841E-821976628900}" presName="rootComposite" presStyleCnt="0"/>
      <dgm:spPr/>
    </dgm:pt>
    <dgm:pt modelId="{3CB3CDF9-43BC-448E-9BBD-B9D830E3DEC4}" type="pres">
      <dgm:prSet presAssocID="{A5524F0F-57BB-45CA-841E-821976628900}" presName="rootText" presStyleLbl="node4" presStyleIdx="14" presStyleCnt="18">
        <dgm:presLayoutVars>
          <dgm:chPref val="3"/>
        </dgm:presLayoutVars>
      </dgm:prSet>
      <dgm:spPr/>
    </dgm:pt>
    <dgm:pt modelId="{9D0540FC-BBD3-4538-B82E-B188B324BF70}" type="pres">
      <dgm:prSet presAssocID="{A5524F0F-57BB-45CA-841E-821976628900}" presName="rootConnector" presStyleCnt="0"/>
      <dgm:spPr/>
    </dgm:pt>
    <dgm:pt modelId="{1C1644D6-4182-48CC-921E-75873A736A51}" type="pres">
      <dgm:prSet presAssocID="{A5524F0F-57BB-45CA-841E-821976628900}" presName="hierChild4" presStyleCnt="0"/>
      <dgm:spPr/>
    </dgm:pt>
    <dgm:pt modelId="{44CA9AA6-2860-419F-8927-391FDD29F4F4}" type="pres">
      <dgm:prSet presAssocID="{A5524F0F-57BB-45CA-841E-821976628900}" presName="hierChild5" presStyleCnt="0"/>
      <dgm:spPr/>
    </dgm:pt>
    <dgm:pt modelId="{CA47C1C7-4FBC-4DE0-8DE1-2ABAF67D76D9}" type="pres">
      <dgm:prSet presAssocID="{8EED6380-AFCB-4B31-A468-89B4B65DE0F3}" presName="Name35" presStyleLbl="parChTrans1D4" presStyleIdx="15" presStyleCnt="18"/>
      <dgm:spPr/>
    </dgm:pt>
    <dgm:pt modelId="{10D5DAF6-A25D-4EC8-AA55-43A0CBB99683}" type="pres">
      <dgm:prSet presAssocID="{12E8D959-2DF6-4ACD-98A7-50BB35F801CC}" presName="hierRoot2" presStyleCnt="0">
        <dgm:presLayoutVars>
          <dgm:hierBranch val="init"/>
        </dgm:presLayoutVars>
      </dgm:prSet>
      <dgm:spPr/>
    </dgm:pt>
    <dgm:pt modelId="{C39BF24D-19D6-41FF-8174-F6D587C011F1}" type="pres">
      <dgm:prSet presAssocID="{12E8D959-2DF6-4ACD-98A7-50BB35F801CC}" presName="rootComposite" presStyleCnt="0"/>
      <dgm:spPr/>
    </dgm:pt>
    <dgm:pt modelId="{0F0B58D7-C975-4DBA-98F0-5790CD254193}" type="pres">
      <dgm:prSet presAssocID="{12E8D959-2DF6-4ACD-98A7-50BB35F801CC}" presName="rootText" presStyleLbl="node4" presStyleIdx="15" presStyleCnt="18">
        <dgm:presLayoutVars>
          <dgm:chPref val="3"/>
        </dgm:presLayoutVars>
      </dgm:prSet>
      <dgm:spPr/>
    </dgm:pt>
    <dgm:pt modelId="{5B7B9D1A-4D4B-4E5C-8260-B238CEF241B2}" type="pres">
      <dgm:prSet presAssocID="{12E8D959-2DF6-4ACD-98A7-50BB35F801CC}" presName="rootConnector" presStyleCnt="0"/>
      <dgm:spPr/>
    </dgm:pt>
    <dgm:pt modelId="{9B0E643E-836F-449E-8859-4BD6ACD6FCFA}" type="pres">
      <dgm:prSet presAssocID="{12E8D959-2DF6-4ACD-98A7-50BB35F801CC}" presName="hierChild4" presStyleCnt="0"/>
      <dgm:spPr/>
    </dgm:pt>
    <dgm:pt modelId="{7E28BCE8-40DF-4E70-8561-8839E16D30D6}" type="pres">
      <dgm:prSet presAssocID="{12E8D959-2DF6-4ACD-98A7-50BB35F801CC}" presName="hierChild5" presStyleCnt="0"/>
      <dgm:spPr/>
    </dgm:pt>
    <dgm:pt modelId="{A472DA0F-4B6E-4AF7-8D5D-983AAA2F7D38}" type="pres">
      <dgm:prSet presAssocID="{15442710-CC70-4F08-A3C6-E4F5ADD212CF}" presName="hierChild5" presStyleCnt="0"/>
      <dgm:spPr/>
    </dgm:pt>
    <dgm:pt modelId="{A9303554-11BF-46BA-A73E-1D64720FA230}" type="pres">
      <dgm:prSet presAssocID="{3CC97557-5251-4541-87CC-55A0776CEF56}" presName="hierChild5" presStyleCnt="0"/>
      <dgm:spPr/>
    </dgm:pt>
    <dgm:pt modelId="{BBC77DDB-24DA-4118-B79E-02222EACAD47}" type="pres">
      <dgm:prSet presAssocID="{4BEE108A-AD69-44D7-A609-A5F3D2FE8B9A}" presName="hierChild5" presStyleCnt="0"/>
      <dgm:spPr/>
    </dgm:pt>
    <dgm:pt modelId="{2DA72F6D-E404-46A1-877D-F044E9B0D530}" type="pres">
      <dgm:prSet presAssocID="{2950B2DC-6984-4BE4-8DB6-EEA7D6FE97B8}" presName="Name35" presStyleLbl="parChTrans1D4" presStyleIdx="16" presStyleCnt="18"/>
      <dgm:spPr/>
    </dgm:pt>
    <dgm:pt modelId="{2E796ECE-1308-4CD7-9BA2-C0247F796AA3}" type="pres">
      <dgm:prSet presAssocID="{3E9D6FEE-F012-4184-B225-63521BE41855}" presName="hierRoot2" presStyleCnt="0">
        <dgm:presLayoutVars>
          <dgm:hierBranch val="init"/>
        </dgm:presLayoutVars>
      </dgm:prSet>
      <dgm:spPr/>
    </dgm:pt>
    <dgm:pt modelId="{59A8CB6D-2459-4482-A63E-76619EC28A22}" type="pres">
      <dgm:prSet presAssocID="{3E9D6FEE-F012-4184-B225-63521BE41855}" presName="rootComposite" presStyleCnt="0"/>
      <dgm:spPr/>
    </dgm:pt>
    <dgm:pt modelId="{60F1E5A9-18A7-430D-92D3-9935B451CCEF}" type="pres">
      <dgm:prSet presAssocID="{3E9D6FEE-F012-4184-B225-63521BE41855}" presName="rootText" presStyleLbl="node4" presStyleIdx="16" presStyleCnt="18">
        <dgm:presLayoutVars>
          <dgm:chPref val="3"/>
        </dgm:presLayoutVars>
      </dgm:prSet>
      <dgm:spPr/>
    </dgm:pt>
    <dgm:pt modelId="{C61C52DB-14D2-494C-A02A-5672B4869035}" type="pres">
      <dgm:prSet presAssocID="{3E9D6FEE-F012-4184-B225-63521BE41855}" presName="rootConnector" presStyleCnt="0"/>
      <dgm:spPr/>
    </dgm:pt>
    <dgm:pt modelId="{0A4CB1FA-1CDF-406C-A87E-77C54475F178}" type="pres">
      <dgm:prSet presAssocID="{3E9D6FEE-F012-4184-B225-63521BE41855}" presName="hierChild4" presStyleCnt="0"/>
      <dgm:spPr/>
    </dgm:pt>
    <dgm:pt modelId="{6D6934F6-7ED4-4BD0-82FD-71333D38E4FA}" type="pres">
      <dgm:prSet presAssocID="{3E9D6FEE-F012-4184-B225-63521BE41855}" presName="hierChild5" presStyleCnt="0"/>
      <dgm:spPr/>
    </dgm:pt>
    <dgm:pt modelId="{0172D2B0-690B-4F05-AA9C-10AB10BEE8ED}" type="pres">
      <dgm:prSet presAssocID="{77D3003C-15C6-423F-A62F-14D21A07CB8E}" presName="Name35" presStyleLbl="parChTrans1D4" presStyleIdx="17" presStyleCnt="18"/>
      <dgm:spPr/>
    </dgm:pt>
    <dgm:pt modelId="{2D9BBCDA-8074-48FF-B469-32B589315AFA}" type="pres">
      <dgm:prSet presAssocID="{88AAC8B5-E69A-4CC6-91B2-D62A4AA9F92E}" presName="hierRoot2" presStyleCnt="0">
        <dgm:presLayoutVars>
          <dgm:hierBranch val="init"/>
        </dgm:presLayoutVars>
      </dgm:prSet>
      <dgm:spPr/>
    </dgm:pt>
    <dgm:pt modelId="{C78844A4-BE48-44E5-A055-AA16987B4DFC}" type="pres">
      <dgm:prSet presAssocID="{88AAC8B5-E69A-4CC6-91B2-D62A4AA9F92E}" presName="rootComposite" presStyleCnt="0"/>
      <dgm:spPr/>
    </dgm:pt>
    <dgm:pt modelId="{8E386906-77C4-482C-8554-497635D8FFDA}" type="pres">
      <dgm:prSet presAssocID="{88AAC8B5-E69A-4CC6-91B2-D62A4AA9F92E}" presName="rootText" presStyleLbl="node4" presStyleIdx="17" presStyleCnt="18">
        <dgm:presLayoutVars>
          <dgm:chPref val="3"/>
        </dgm:presLayoutVars>
      </dgm:prSet>
      <dgm:spPr/>
    </dgm:pt>
    <dgm:pt modelId="{E3481D88-FE83-405F-8C04-29B943FA027B}" type="pres">
      <dgm:prSet presAssocID="{88AAC8B5-E69A-4CC6-91B2-D62A4AA9F92E}" presName="rootConnector" presStyleCnt="0"/>
      <dgm:spPr/>
    </dgm:pt>
    <dgm:pt modelId="{6C91A169-9DDA-4263-A9BA-242199009660}" type="pres">
      <dgm:prSet presAssocID="{88AAC8B5-E69A-4CC6-91B2-D62A4AA9F92E}" presName="hierChild4" presStyleCnt="0"/>
      <dgm:spPr/>
    </dgm:pt>
    <dgm:pt modelId="{9D4C6B85-201A-4582-8408-FC8037F48947}" type="pres">
      <dgm:prSet presAssocID="{88AAC8B5-E69A-4CC6-91B2-D62A4AA9F92E}" presName="hierChild5" presStyleCnt="0"/>
      <dgm:spPr/>
    </dgm:pt>
    <dgm:pt modelId="{58229EC0-D362-43B1-ADB1-986EA492D898}" type="pres">
      <dgm:prSet presAssocID="{94A8486F-402F-4461-AEE3-ED023E5AC833}" presName="hierChild5" presStyleCnt="0"/>
      <dgm:spPr/>
    </dgm:pt>
    <dgm:pt modelId="{3EAAF7FA-B8AA-410B-8FE9-3D328553601F}" type="pres">
      <dgm:prSet presAssocID="{AA6D024D-B949-433D-B80D-6727FECFF178}" presName="hierChild5" presStyleCnt="0"/>
      <dgm:spPr/>
    </dgm:pt>
    <dgm:pt modelId="{D30D04B9-4228-45C8-97F8-C82418B02044}" type="pres">
      <dgm:prSet presAssocID="{B67B6C84-F21A-4F88-BA77-210681DCCCA7}" presName="Name35" presStyleLbl="parChTrans1D3" presStyleIdx="1" presStyleCnt="2"/>
      <dgm:spPr/>
    </dgm:pt>
    <dgm:pt modelId="{D928E314-FDB9-45FE-8C15-C1E60AA8E3A8}" type="pres">
      <dgm:prSet presAssocID="{4FD0BBF8-FE41-449D-81FE-E2EA7155402E}" presName="hierRoot2" presStyleCnt="0">
        <dgm:presLayoutVars>
          <dgm:hierBranch val="r"/>
        </dgm:presLayoutVars>
      </dgm:prSet>
      <dgm:spPr/>
    </dgm:pt>
    <dgm:pt modelId="{12A4074F-1022-4BC0-BBE8-F410692DB853}" type="pres">
      <dgm:prSet presAssocID="{4FD0BBF8-FE41-449D-81FE-E2EA7155402E}" presName="rootComposite" presStyleCnt="0"/>
      <dgm:spPr/>
    </dgm:pt>
    <dgm:pt modelId="{27F9F339-0CF6-4FA8-8519-DD88C35988DE}" type="pres">
      <dgm:prSet presAssocID="{4FD0BBF8-FE41-449D-81FE-E2EA7155402E}" presName="rootText" presStyleLbl="node3" presStyleIdx="1" presStyleCnt="2">
        <dgm:presLayoutVars>
          <dgm:chPref val="3"/>
        </dgm:presLayoutVars>
      </dgm:prSet>
      <dgm:spPr/>
    </dgm:pt>
    <dgm:pt modelId="{60D75233-5846-469D-A414-E8B1379DDDF6}" type="pres">
      <dgm:prSet presAssocID="{4FD0BBF8-FE41-449D-81FE-E2EA7155402E}" presName="rootConnector" presStyleCnt="0"/>
      <dgm:spPr/>
    </dgm:pt>
    <dgm:pt modelId="{B7D9F724-94A3-4F35-AA30-46ADC99C4F87}" type="pres">
      <dgm:prSet presAssocID="{4FD0BBF8-FE41-449D-81FE-E2EA7155402E}" presName="hierChild4" presStyleCnt="0"/>
      <dgm:spPr/>
    </dgm:pt>
    <dgm:pt modelId="{5283049F-37E5-4AF4-AAD3-8FBE3D12E415}" type="pres">
      <dgm:prSet presAssocID="{4FD0BBF8-FE41-449D-81FE-E2EA7155402E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99A49A6-7CD1-4C7B-9859-2C9445DD8CC4}" type="pres">
      <dgm:prSet presAssocID="{47C757F0-AA23-46BE-9311-EA432CDEEAA1}" presName="hierChild3" presStyleCnt="0"/>
      <dgm:spPr/>
    </dgm:pt>
  </dgm:ptLst>
  <dgm:cxnLst>
    <dgm:cxn modelId="{351BD6EE-746F-4BB2-8424-A42AA937E477}" srcId="{A77D31B3-3808-4FBA-8FA4-CC8D448A173E}" destId="{47C757F0-AA23-46BE-9311-EA432CDEEAA1}" srcOrd="0" destOrd="0" parTransId="{AB39B06D-FE6C-48B2-B5B4-77CD0C8CF7AD}" sibTransId="{DF0D1C21-B79E-4875-B7FA-EF183CB48B88}"/>
    <dgm:cxn modelId="{9E7906A8-CED8-4E15-98BC-13D94A624395}" srcId="{47C757F0-AA23-46BE-9311-EA432CDEEAA1}" destId="{12714FC6-8B41-47E5-91DD-F02D34D23B93}" srcOrd="0" destOrd="0" parTransId="{EACD17F5-D793-4A43-B489-D1804D50CFEF}" sibTransId="{FA45D93F-0724-4936-AA45-E6762732A19D}"/>
    <dgm:cxn modelId="{C69EFEFE-31CD-4A59-B658-F18E0911ADC6}" srcId="{47C757F0-AA23-46BE-9311-EA432CDEEAA1}" destId="{4EC42421-831D-4CD3-8215-2AF4300F9C01}" srcOrd="1" destOrd="0" parTransId="{8D5FB264-0A5C-4C3A-85B7-453D9BD837DF}" sibTransId="{A1825131-D805-48C8-BFCE-E45C02E6F5CE}"/>
    <dgm:cxn modelId="{80C3EE7B-ACB6-4108-8755-E6643A554872}" srcId="{4EC42421-831D-4CD3-8215-2AF4300F9C01}" destId="{AA6D024D-B949-433D-B80D-6727FECFF178}" srcOrd="0" destOrd="1" parTransId="{1BAFA608-3132-412C-8649-52570E11437F}" sibTransId="{9BA24EFB-B1B8-4C5F-A70F-8A230DBD41FF}"/>
    <dgm:cxn modelId="{C3195E54-C395-4290-B236-6C2FA995F295}" srcId="{AA6D024D-B949-433D-B80D-6727FECFF178}" destId="{94A8486F-402F-4461-AEE3-ED023E5AC833}" srcOrd="0" destOrd="0" parTransId="{4628EA21-A496-463A-97CA-839B5480AEAF}" sibTransId="{65BE5B0C-6D62-4055-8062-8E4A696694BB}"/>
    <dgm:cxn modelId="{56739734-AF30-4E65-9B32-D8D298ED3B94}" srcId="{94A8486F-402F-4461-AEE3-ED023E5AC833}" destId="{CD975F3A-C94F-48CE-9655-CF6D4B89D8B5}" srcOrd="0" destOrd="0" parTransId="{AF88B618-9D1B-4229-AF16-A66420FF5141}" sibTransId="{01673E45-6B16-4CEF-8990-EBEC83783293}"/>
    <dgm:cxn modelId="{4EC21239-2755-4605-9D65-E0DD637FE22E}" srcId="{CD975F3A-C94F-48CE-9655-CF6D4B89D8B5}" destId="{BF11F448-C08B-40A3-9BF7-959C789417D2}" srcOrd="0" destOrd="0" parTransId="{9724CF1E-5B3A-4B44-9CE7-74249FF289F9}" sibTransId="{738520DA-1E35-4F34-806C-19545A672733}"/>
    <dgm:cxn modelId="{0EC9404B-F4FA-4294-81EA-A1375B3BAA2C}" srcId="{CD975F3A-C94F-48CE-9655-CF6D4B89D8B5}" destId="{0275812A-03B0-4919-8004-89C0F6C39E6B}" srcOrd="1" destOrd="0" parTransId="{0008B1EE-A139-4A7C-8BD1-81D6BAFCFA69}" sibTransId="{C8F842F5-DA0B-4EB0-944B-FF1721D63EB1}"/>
    <dgm:cxn modelId="{7F93BFD6-3D90-4A4B-8423-4F02B71363C0}" srcId="{94A8486F-402F-4461-AEE3-ED023E5AC833}" destId="{B1E99DF7-2399-4F9E-A544-4B8EE7A58CDE}" srcOrd="1" destOrd="0" parTransId="{7B59A834-253F-48FD-9679-6DADF516AD3A}" sibTransId="{F627A388-79FE-4483-B730-5870C454EE0C}"/>
    <dgm:cxn modelId="{02534DA4-1AE1-401E-AD6D-863BE21C0B77}" srcId="{94A8486F-402F-4461-AEE3-ED023E5AC833}" destId="{4BEE108A-AD69-44D7-A609-A5F3D2FE8B9A}" srcOrd="2" destOrd="0" parTransId="{06EA6EE5-4C59-49E2-871D-92670BBF35AE}" sibTransId="{852013F2-077B-4B98-A1C9-5C3D67FC4610}"/>
    <dgm:cxn modelId="{06B32421-C0F8-41D9-B6E9-054923747989}" srcId="{4BEE108A-AD69-44D7-A609-A5F3D2FE8B9A}" destId="{3CC97557-5251-4541-87CC-55A0776CEF56}" srcOrd="0" destOrd="2" parTransId="{23421C9F-459E-4413-B24F-BB5E510AF1FF}" sibTransId="{8DE0EA40-B82F-4390-B2E0-00F82A26E13F}"/>
    <dgm:cxn modelId="{AFB2F11F-605E-4A0E-AC5D-EBF46C37E525}" srcId="{3CC97557-5251-4541-87CC-55A0776CEF56}" destId="{9A184162-2317-4959-91E3-E6C0D6F0C68D}" srcOrd="0" destOrd="0" parTransId="{7C18C600-8E82-49D3-9502-D7FCE49127EE}" sibTransId="{1761F4F6-EB02-4545-B255-A0C92664059C}"/>
    <dgm:cxn modelId="{18E0D237-4F0B-44D2-8658-F4CE668EF4B1}" srcId="{9A184162-2317-4959-91E3-E6C0D6F0C68D}" destId="{2559BEE9-3804-4C8C-8FC5-953F3CABD2EC}" srcOrd="0" destOrd="0" parTransId="{8D96F7E0-28B9-4008-A6CE-377F60ED439D}" sibTransId="{49D0D5C1-3CBC-44EF-9787-2392D54CCC3C}"/>
    <dgm:cxn modelId="{3931758A-1187-4B5A-8DA6-6E04E82E3D0B}" srcId="{9A184162-2317-4959-91E3-E6C0D6F0C68D}" destId="{C7EA7DA8-DAB1-475F-951D-5B92219C5410}" srcOrd="1" destOrd="0" parTransId="{548CD7BD-28F0-40E9-97EF-9A611266E487}" sibTransId="{339E77E8-3EDF-42F7-B63F-2B81EA8F3ED3}"/>
    <dgm:cxn modelId="{D786C0BA-2508-42B7-ACF8-A48C4EDB87E2}" srcId="{3CC97557-5251-4541-87CC-55A0776CEF56}" destId="{E4FDDCFD-1C0B-46DC-8F9F-4834971F9CA3}" srcOrd="1" destOrd="0" parTransId="{F6842E1C-F7DC-4BF9-971D-E9F17B38F200}" sibTransId="{04AAF4FF-391F-4EC9-91E6-D7B76649502E}"/>
    <dgm:cxn modelId="{96B226FC-96A4-40D9-9FFA-7A050A3B3EE0}" srcId="{E4FDDCFD-1C0B-46DC-8F9F-4834971F9CA3}" destId="{66AA8BA8-DDEE-4EAD-8772-D4536B23434C}" srcOrd="0" destOrd="1" parTransId="{8FAAA920-8A56-4524-BD11-8864B4510DC1}" sibTransId="{7764B797-CEB6-45E1-887D-4892F66E400B}"/>
    <dgm:cxn modelId="{14046B93-3D9D-4605-A3A9-817D29EFE008}" srcId="{E4FDDCFD-1C0B-46DC-8F9F-4834971F9CA3}" destId="{5D78EF55-01D5-41DA-9F24-C6D6DCA83F78}" srcOrd="1" destOrd="1" parTransId="{E9C9B18E-BC35-4091-AE71-13743BD3C081}" sibTransId="{45980B81-762F-4A65-9F37-4A7C3F58706E}"/>
    <dgm:cxn modelId="{CF17E999-6991-4B03-87E5-73398A851918}" srcId="{3CC97557-5251-4541-87CC-55A0776CEF56}" destId="{15442710-CC70-4F08-A3C6-E4F5ADD212CF}" srcOrd="2" destOrd="0" parTransId="{8AEAF976-73E5-408D-8C6F-46C0108A3D0C}" sibTransId="{57785C81-0C7C-43FA-9AD9-788B42345CA7}"/>
    <dgm:cxn modelId="{576F0C91-7C90-4FDD-8333-9028BD2E385C}" srcId="{15442710-CC70-4F08-A3C6-E4F5ADD212CF}" destId="{A5524F0F-57BB-45CA-841E-821976628900}" srcOrd="0" destOrd="2" parTransId="{12707BDA-472E-4FF9-8B94-34B0F2E6F5C8}" sibTransId="{4F3B5015-5587-4A8C-8F93-806B0391E03D}"/>
    <dgm:cxn modelId="{4C0E998E-E201-484B-B2ED-BF9AAEBE77CA}" srcId="{15442710-CC70-4F08-A3C6-E4F5ADD212CF}" destId="{12E8D959-2DF6-4ACD-98A7-50BB35F801CC}" srcOrd="1" destOrd="2" parTransId="{8EED6380-AFCB-4B31-A468-89B4B65DE0F3}" sibTransId="{F92318A7-38C3-4EBA-A230-3468ABE04D84}"/>
    <dgm:cxn modelId="{4BD8D93E-A404-4F81-BC7F-BD31A2E6F23A}" srcId="{94A8486F-402F-4461-AEE3-ED023E5AC833}" destId="{3E9D6FEE-F012-4184-B225-63521BE41855}" srcOrd="3" destOrd="0" parTransId="{2950B2DC-6984-4BE4-8DB6-EEA7D6FE97B8}" sibTransId="{2FAECD2A-8E8D-4E21-9518-8702EB5853A4}"/>
    <dgm:cxn modelId="{1E51A236-6D7C-42C4-9687-3101232422F1}" srcId="{94A8486F-402F-4461-AEE3-ED023E5AC833}" destId="{88AAC8B5-E69A-4CC6-91B2-D62A4AA9F92E}" srcOrd="4" destOrd="0" parTransId="{77D3003C-15C6-423F-A62F-14D21A07CB8E}" sibTransId="{904FA833-09BA-43C0-8763-C53568CB92BC}"/>
    <dgm:cxn modelId="{26296F00-EF92-404A-AB43-FF794E4BADB7}" srcId="{4EC42421-831D-4CD3-8215-2AF4300F9C01}" destId="{4FD0BBF8-FE41-449D-81FE-E2EA7155402E}" srcOrd="1" destOrd="1" parTransId="{B67B6C84-F21A-4F88-BA77-210681DCCCA7}" sibTransId="{B0DB05E7-9F5B-4190-985F-DA20A55CE1FD}"/>
    <dgm:cxn modelId="{15B920FB-075A-4C1D-B8DC-33F14EEF90C4}" type="presOf" srcId="{A77D31B3-3808-4FBA-8FA4-CC8D448A173E}" destId="{E498DC9C-C5AC-4482-A26F-3B99DC5D79F0}" srcOrd="0" destOrd="0" presId="urn:microsoft.com/office/officeart/2005/8/layout/orgChart1"/>
    <dgm:cxn modelId="{1D467765-F629-4BB0-9A89-9AE715F1548E}" type="presParOf" srcId="{E498DC9C-C5AC-4482-A26F-3B99DC5D79F0}" destId="{029C6B99-5E8D-41B4-92FE-55B7B2BE3E1B}" srcOrd="0" destOrd="0" presId="urn:microsoft.com/office/officeart/2005/8/layout/orgChart1"/>
    <dgm:cxn modelId="{972C4F46-F396-4A7C-A2F1-AAB05E77E335}" type="presParOf" srcId="{029C6B99-5E8D-41B4-92FE-55B7B2BE3E1B}" destId="{235CF1C8-B848-44FC-BEBC-7D9C5AA985B5}" srcOrd="0" destOrd="0" presId="urn:microsoft.com/office/officeart/2005/8/layout/orgChart1"/>
    <dgm:cxn modelId="{FF0228D7-2618-465A-8C04-9AE98745ABC0}" type="presOf" srcId="{47C757F0-AA23-46BE-9311-EA432CDEEAA1}" destId="{235CF1C8-B848-44FC-BEBC-7D9C5AA985B5}" srcOrd="0" destOrd="0" presId="urn:microsoft.com/office/officeart/2005/8/layout/orgChart1"/>
    <dgm:cxn modelId="{C569971A-A0FB-4DAA-B98C-FB1C5641225D}" type="presParOf" srcId="{235CF1C8-B848-44FC-BEBC-7D9C5AA985B5}" destId="{0380448D-57E1-49C2-A022-5F98EBFBB231}" srcOrd="0" destOrd="0" presId="urn:microsoft.com/office/officeart/2005/8/layout/orgChart1"/>
    <dgm:cxn modelId="{8726D68D-E59A-454B-8134-650E0E467C9A}" type="presOf" srcId="{47C757F0-AA23-46BE-9311-EA432CDEEAA1}" destId="{0380448D-57E1-49C2-A022-5F98EBFBB231}" srcOrd="0" destOrd="0" presId="urn:microsoft.com/office/officeart/2005/8/layout/orgChart1"/>
    <dgm:cxn modelId="{2F15BC0A-0F78-4CAF-802E-E118BE085BE7}" type="presParOf" srcId="{235CF1C8-B848-44FC-BEBC-7D9C5AA985B5}" destId="{AA07331E-D716-4AA8-99B4-C573BF9FA86B}" srcOrd="1" destOrd="0" presId="urn:microsoft.com/office/officeart/2005/8/layout/orgChart1"/>
    <dgm:cxn modelId="{F2A4961B-E40B-49EF-91BD-928CBA42FEBD}" type="presOf" srcId="{47C757F0-AA23-46BE-9311-EA432CDEEAA1}" destId="{AA07331E-D716-4AA8-99B4-C573BF9FA86B}" srcOrd="0" destOrd="0" presId="urn:microsoft.com/office/officeart/2005/8/layout/orgChart1"/>
    <dgm:cxn modelId="{8E681B24-8B9F-4E27-87BC-DAFB1BEC7E5E}" type="presParOf" srcId="{029C6B99-5E8D-41B4-92FE-55B7B2BE3E1B}" destId="{FC5F54C8-6D95-4588-952F-62FB2CCEFA22}" srcOrd="1" destOrd="0" presId="urn:microsoft.com/office/officeart/2005/8/layout/orgChart1"/>
    <dgm:cxn modelId="{2A8A4843-13A2-45D7-BF74-4174B072E41A}" type="presParOf" srcId="{FC5F54C8-6D95-4588-952F-62FB2CCEFA22}" destId="{6A259130-4455-44E0-969B-948D1249687E}" srcOrd="0" destOrd="1" presId="urn:microsoft.com/office/officeart/2005/8/layout/orgChart1"/>
    <dgm:cxn modelId="{4F005713-2682-4448-8DAC-86B9BDD75EC5}" type="presOf" srcId="{EACD17F5-D793-4A43-B489-D1804D50CFEF}" destId="{6A259130-4455-44E0-969B-948D1249687E}" srcOrd="0" destOrd="0" presId="urn:microsoft.com/office/officeart/2005/8/layout/orgChart1"/>
    <dgm:cxn modelId="{D9296619-6B95-43A7-A923-0F25A2AABBE8}" type="presParOf" srcId="{FC5F54C8-6D95-4588-952F-62FB2CCEFA22}" destId="{D6C5C065-A308-417C-8ECC-04FC2BEC646C}" srcOrd="1" destOrd="1" presId="urn:microsoft.com/office/officeart/2005/8/layout/orgChart1"/>
    <dgm:cxn modelId="{8FF23F19-766E-409E-ACE8-6FD28BCC6C6A}" type="presParOf" srcId="{D6C5C065-A308-417C-8ECC-04FC2BEC646C}" destId="{E36491EF-5019-46FD-BC82-1BD579B9EE0E}" srcOrd="0" destOrd="1" presId="urn:microsoft.com/office/officeart/2005/8/layout/orgChart1"/>
    <dgm:cxn modelId="{3481B20A-D70B-4219-AB02-1161A76B1B8C}" type="presOf" srcId="{12714FC6-8B41-47E5-91DD-F02D34D23B93}" destId="{E36491EF-5019-46FD-BC82-1BD579B9EE0E}" srcOrd="0" destOrd="0" presId="urn:microsoft.com/office/officeart/2005/8/layout/orgChart1"/>
    <dgm:cxn modelId="{C10D9739-4267-4CA8-888F-AD54D9713300}" type="presParOf" srcId="{E36491EF-5019-46FD-BC82-1BD579B9EE0E}" destId="{43B7C837-49D6-40CE-BBAB-953D9E4BA7ED}" srcOrd="0" destOrd="0" presId="urn:microsoft.com/office/officeart/2005/8/layout/orgChart1"/>
    <dgm:cxn modelId="{E679F64A-EEB9-4F06-9FE5-61D60FE0E308}" type="presOf" srcId="{12714FC6-8B41-47E5-91DD-F02D34D23B93}" destId="{43B7C837-49D6-40CE-BBAB-953D9E4BA7ED}" srcOrd="0" destOrd="0" presId="urn:microsoft.com/office/officeart/2005/8/layout/orgChart1"/>
    <dgm:cxn modelId="{1BD858ED-60A6-410E-ABAE-FC4415FE9807}" type="presParOf" srcId="{E36491EF-5019-46FD-BC82-1BD579B9EE0E}" destId="{9A037140-9B69-4B9F-A134-F2F2EB0F2E32}" srcOrd="1" destOrd="0" presId="urn:microsoft.com/office/officeart/2005/8/layout/orgChart1"/>
    <dgm:cxn modelId="{BC57C19A-4C03-4448-90D4-6C81EBDCCFB8}" type="presOf" srcId="{12714FC6-8B41-47E5-91DD-F02D34D23B93}" destId="{9A037140-9B69-4B9F-A134-F2F2EB0F2E32}" srcOrd="0" destOrd="0" presId="urn:microsoft.com/office/officeart/2005/8/layout/orgChart1"/>
    <dgm:cxn modelId="{0AED3F58-76E0-481B-901C-CB919E89DE55}" type="presParOf" srcId="{D6C5C065-A308-417C-8ECC-04FC2BEC646C}" destId="{FA37AA5D-87C2-47F6-9B72-B753C073E744}" srcOrd="1" destOrd="1" presId="urn:microsoft.com/office/officeart/2005/8/layout/orgChart1"/>
    <dgm:cxn modelId="{9CF5B828-5280-4551-BFD9-6BE2D31AC6F0}" type="presParOf" srcId="{D6C5C065-A308-417C-8ECC-04FC2BEC646C}" destId="{A7309641-2A58-41EA-9E42-56812CF298ED}" srcOrd="2" destOrd="1" presId="urn:microsoft.com/office/officeart/2005/8/layout/orgChart1"/>
    <dgm:cxn modelId="{F160741E-69D8-4592-AF5C-283AB131ACD7}" type="presParOf" srcId="{FC5F54C8-6D95-4588-952F-62FB2CCEFA22}" destId="{F492B679-3C8C-4E72-95A8-8B81298826E7}" srcOrd="2" destOrd="1" presId="urn:microsoft.com/office/officeart/2005/8/layout/orgChart1"/>
    <dgm:cxn modelId="{BBBFCFEE-963C-4CB9-AE68-133CE3B6F259}" type="presOf" srcId="{8D5FB264-0A5C-4C3A-85B7-453D9BD837DF}" destId="{F492B679-3C8C-4E72-95A8-8B81298826E7}" srcOrd="0" destOrd="0" presId="urn:microsoft.com/office/officeart/2005/8/layout/orgChart1"/>
    <dgm:cxn modelId="{C35BC6FE-C544-4FA7-93E6-6FF0698A2E08}" type="presParOf" srcId="{FC5F54C8-6D95-4588-952F-62FB2CCEFA22}" destId="{C6F584B9-7EA2-46D8-913B-8F508509ECAB}" srcOrd="3" destOrd="1" presId="urn:microsoft.com/office/officeart/2005/8/layout/orgChart1"/>
    <dgm:cxn modelId="{2BF2187D-AA43-439F-9FD0-52588539F43D}" type="presParOf" srcId="{C6F584B9-7EA2-46D8-913B-8F508509ECAB}" destId="{6CAD9CE6-86A1-4F7D-98A6-3AF53F55F9E3}" srcOrd="0" destOrd="3" presId="urn:microsoft.com/office/officeart/2005/8/layout/orgChart1"/>
    <dgm:cxn modelId="{43988474-2F9D-432C-8D57-F01B1F732663}" type="presOf" srcId="{4EC42421-831D-4CD3-8215-2AF4300F9C01}" destId="{6CAD9CE6-86A1-4F7D-98A6-3AF53F55F9E3}" srcOrd="0" destOrd="0" presId="urn:microsoft.com/office/officeart/2005/8/layout/orgChart1"/>
    <dgm:cxn modelId="{AF4A2E66-0E39-4792-BE2C-AAD62D60F575}" type="presParOf" srcId="{6CAD9CE6-86A1-4F7D-98A6-3AF53F55F9E3}" destId="{08A0D1D2-3A20-4D63-8E35-B7C8B6B16D48}" srcOrd="0" destOrd="0" presId="urn:microsoft.com/office/officeart/2005/8/layout/orgChart1"/>
    <dgm:cxn modelId="{EDB73C7A-A595-432D-8516-D6E5FBC93D53}" type="presOf" srcId="{4EC42421-831D-4CD3-8215-2AF4300F9C01}" destId="{08A0D1D2-3A20-4D63-8E35-B7C8B6B16D48}" srcOrd="0" destOrd="0" presId="urn:microsoft.com/office/officeart/2005/8/layout/orgChart1"/>
    <dgm:cxn modelId="{B80E9AFC-6981-46D5-9468-501A850DC735}" type="presParOf" srcId="{6CAD9CE6-86A1-4F7D-98A6-3AF53F55F9E3}" destId="{6238C53E-A961-488B-8FBD-6EC13507B069}" srcOrd="1" destOrd="0" presId="urn:microsoft.com/office/officeart/2005/8/layout/orgChart1"/>
    <dgm:cxn modelId="{48289553-C7CE-4E01-B2D1-52233B1F6B05}" type="presOf" srcId="{4EC42421-831D-4CD3-8215-2AF4300F9C01}" destId="{6238C53E-A961-488B-8FBD-6EC13507B069}" srcOrd="0" destOrd="0" presId="urn:microsoft.com/office/officeart/2005/8/layout/orgChart1"/>
    <dgm:cxn modelId="{5D521B18-05A7-4B00-BF33-87B27D6142B3}" type="presParOf" srcId="{C6F584B9-7EA2-46D8-913B-8F508509ECAB}" destId="{A9C46FD3-3BE9-4E6E-BFF6-B0B42B13F857}" srcOrd="1" destOrd="3" presId="urn:microsoft.com/office/officeart/2005/8/layout/orgChart1"/>
    <dgm:cxn modelId="{66CBD236-7E8C-40F6-8A8D-95558B104310}" type="presParOf" srcId="{A9C46FD3-3BE9-4E6E-BFF6-B0B42B13F857}" destId="{FD3989F0-4BCF-49F8-BD1A-22FB0B7686D4}" srcOrd="0" destOrd="1" presId="urn:microsoft.com/office/officeart/2005/8/layout/orgChart1"/>
    <dgm:cxn modelId="{8D602F6A-FACB-41A1-B069-86BE94628BBB}" type="presOf" srcId="{1BAFA608-3132-412C-8649-52570E11437F}" destId="{FD3989F0-4BCF-49F8-BD1A-22FB0B7686D4}" srcOrd="0" destOrd="0" presId="urn:microsoft.com/office/officeart/2005/8/layout/orgChart1"/>
    <dgm:cxn modelId="{62A7A1BA-40A2-4C59-AC3A-73D49DAA8B78}" type="presParOf" srcId="{A9C46FD3-3BE9-4E6E-BFF6-B0B42B13F857}" destId="{B6384C49-1D5D-466C-A336-53811C43D44B}" srcOrd="1" destOrd="1" presId="urn:microsoft.com/office/officeart/2005/8/layout/orgChart1"/>
    <dgm:cxn modelId="{3695616C-746D-4C21-9897-CCE2D3189ECA}" type="presParOf" srcId="{B6384C49-1D5D-466C-A336-53811C43D44B}" destId="{693C5F8E-8DCB-4C62-81F4-64EB359C30ED}" srcOrd="0" destOrd="1" presId="urn:microsoft.com/office/officeart/2005/8/layout/orgChart1"/>
    <dgm:cxn modelId="{89B5179E-E3D3-4D52-98DD-4ED285DC92C9}" type="presOf" srcId="{AA6D024D-B949-433D-B80D-6727FECFF178}" destId="{693C5F8E-8DCB-4C62-81F4-64EB359C30ED}" srcOrd="0" destOrd="0" presId="urn:microsoft.com/office/officeart/2005/8/layout/orgChart1"/>
    <dgm:cxn modelId="{8E6170F2-6550-476A-81D2-1AB458F9CAA1}" type="presParOf" srcId="{693C5F8E-8DCB-4C62-81F4-64EB359C30ED}" destId="{DA71A7F7-80E2-4896-983A-83864DEB6091}" srcOrd="0" destOrd="0" presId="urn:microsoft.com/office/officeart/2005/8/layout/orgChart1"/>
    <dgm:cxn modelId="{290BAF11-DF92-48D7-AF9D-6BBBDD4DF8B1}" type="presOf" srcId="{AA6D024D-B949-433D-B80D-6727FECFF178}" destId="{DA71A7F7-80E2-4896-983A-83864DEB6091}" srcOrd="0" destOrd="0" presId="urn:microsoft.com/office/officeart/2005/8/layout/orgChart1"/>
    <dgm:cxn modelId="{A7CC5C09-3D4A-4048-9418-A82E57E6F555}" type="presParOf" srcId="{693C5F8E-8DCB-4C62-81F4-64EB359C30ED}" destId="{3D623939-E84B-471F-9EA1-2B44672FE0D0}" srcOrd="1" destOrd="0" presId="urn:microsoft.com/office/officeart/2005/8/layout/orgChart1"/>
    <dgm:cxn modelId="{E48523D4-53C9-4CF1-92C6-712429B3AD98}" type="presOf" srcId="{AA6D024D-B949-433D-B80D-6727FECFF178}" destId="{3D623939-E84B-471F-9EA1-2B44672FE0D0}" srcOrd="0" destOrd="0" presId="urn:microsoft.com/office/officeart/2005/8/layout/orgChart1"/>
    <dgm:cxn modelId="{31F01AA8-EF82-4605-9870-18AD8BA73A68}" type="presParOf" srcId="{B6384C49-1D5D-466C-A336-53811C43D44B}" destId="{92220004-9E8A-4337-91AF-1396194F73E7}" srcOrd="1" destOrd="1" presId="urn:microsoft.com/office/officeart/2005/8/layout/orgChart1"/>
    <dgm:cxn modelId="{EEF01D64-9378-4D00-B7DD-47EA4C250D61}" type="presParOf" srcId="{92220004-9E8A-4337-91AF-1396194F73E7}" destId="{D8295688-DAAD-42CE-B6DA-2B9795EB013C}" srcOrd="0" destOrd="1" presId="urn:microsoft.com/office/officeart/2005/8/layout/orgChart1"/>
    <dgm:cxn modelId="{D95FC2F5-0E1C-4092-8315-54AC642E7DBC}" type="presOf" srcId="{4628EA21-A496-463A-97CA-839B5480AEAF}" destId="{D8295688-DAAD-42CE-B6DA-2B9795EB013C}" srcOrd="0" destOrd="0" presId="urn:microsoft.com/office/officeart/2005/8/layout/orgChart1"/>
    <dgm:cxn modelId="{B46DBEC4-7284-4D30-9239-6E23DDAA6819}" type="presParOf" srcId="{92220004-9E8A-4337-91AF-1396194F73E7}" destId="{BA3D84E0-370C-42BF-90CD-EC87C196EF72}" srcOrd="1" destOrd="1" presId="urn:microsoft.com/office/officeart/2005/8/layout/orgChart1"/>
    <dgm:cxn modelId="{1E587C53-E89F-4C9C-8996-ED3FDA614922}" type="presParOf" srcId="{BA3D84E0-370C-42BF-90CD-EC87C196EF72}" destId="{7AF0870F-8C86-4733-8892-DC99B3488FFB}" srcOrd="0" destOrd="1" presId="urn:microsoft.com/office/officeart/2005/8/layout/orgChart1"/>
    <dgm:cxn modelId="{5CDD48D9-A67F-4D66-96EC-F90B512DAD32}" type="presOf" srcId="{94A8486F-402F-4461-AEE3-ED023E5AC833}" destId="{7AF0870F-8C86-4733-8892-DC99B3488FFB}" srcOrd="0" destOrd="0" presId="urn:microsoft.com/office/officeart/2005/8/layout/orgChart1"/>
    <dgm:cxn modelId="{B8E7EB41-79F6-44B0-9D71-E3BF6F17AA2A}" type="presParOf" srcId="{7AF0870F-8C86-4733-8892-DC99B3488FFB}" destId="{404CA496-0839-434A-8E9E-EC5C0960C4E4}" srcOrd="0" destOrd="0" presId="urn:microsoft.com/office/officeart/2005/8/layout/orgChart1"/>
    <dgm:cxn modelId="{424A3DE2-0953-4A37-8712-4F23379A2B76}" type="presOf" srcId="{94A8486F-402F-4461-AEE3-ED023E5AC833}" destId="{404CA496-0839-434A-8E9E-EC5C0960C4E4}" srcOrd="0" destOrd="0" presId="urn:microsoft.com/office/officeart/2005/8/layout/orgChart1"/>
    <dgm:cxn modelId="{472235ED-1E86-44F0-9FD6-CF08AF6A50E0}" type="presParOf" srcId="{7AF0870F-8C86-4733-8892-DC99B3488FFB}" destId="{ABD3CC5C-F384-43B7-8510-42179371B498}" srcOrd="1" destOrd="0" presId="urn:microsoft.com/office/officeart/2005/8/layout/orgChart1"/>
    <dgm:cxn modelId="{289DC071-2434-41AE-A2F9-BE6DB2158E48}" type="presOf" srcId="{94A8486F-402F-4461-AEE3-ED023E5AC833}" destId="{ABD3CC5C-F384-43B7-8510-42179371B498}" srcOrd="0" destOrd="0" presId="urn:microsoft.com/office/officeart/2005/8/layout/orgChart1"/>
    <dgm:cxn modelId="{0F2381EE-53B3-4A18-9753-4D4DEBE31DE2}" type="presParOf" srcId="{BA3D84E0-370C-42BF-90CD-EC87C196EF72}" destId="{FE56F637-9DF5-4FF8-9233-53FD841222A4}" srcOrd="1" destOrd="1" presId="urn:microsoft.com/office/officeart/2005/8/layout/orgChart1"/>
    <dgm:cxn modelId="{0B818D96-32A0-41ED-BB90-186F83637569}" type="presParOf" srcId="{FE56F637-9DF5-4FF8-9233-53FD841222A4}" destId="{A4B20F3D-311D-4304-A58C-F9E721086197}" srcOrd="0" destOrd="1" presId="urn:microsoft.com/office/officeart/2005/8/layout/orgChart1"/>
    <dgm:cxn modelId="{10C1FB0A-6BE3-46B4-A87D-C05144A783E6}" type="presOf" srcId="{AF88B618-9D1B-4229-AF16-A66420FF5141}" destId="{A4B20F3D-311D-4304-A58C-F9E721086197}" srcOrd="0" destOrd="0" presId="urn:microsoft.com/office/officeart/2005/8/layout/orgChart1"/>
    <dgm:cxn modelId="{49FC3F71-D36B-48F5-874B-5A36E0531863}" type="presParOf" srcId="{FE56F637-9DF5-4FF8-9233-53FD841222A4}" destId="{AFE2B5D5-CD45-469F-9ABF-05A83D288727}" srcOrd="1" destOrd="1" presId="urn:microsoft.com/office/officeart/2005/8/layout/orgChart1"/>
    <dgm:cxn modelId="{E8F32CEE-227B-4A82-965C-185F79A1BD20}" type="presParOf" srcId="{AFE2B5D5-CD45-469F-9ABF-05A83D288727}" destId="{2CDA9A22-404C-4B72-938E-0F4BD3C1B089}" srcOrd="0" destOrd="1" presId="urn:microsoft.com/office/officeart/2005/8/layout/orgChart1"/>
    <dgm:cxn modelId="{891AD9FB-BBE3-4AD8-ADB1-8A02AC402812}" type="presOf" srcId="{CD975F3A-C94F-48CE-9655-CF6D4B89D8B5}" destId="{2CDA9A22-404C-4B72-938E-0F4BD3C1B089}" srcOrd="0" destOrd="0" presId="urn:microsoft.com/office/officeart/2005/8/layout/orgChart1"/>
    <dgm:cxn modelId="{5A6F1B90-2905-4587-A79F-F2443336E40A}" type="presParOf" srcId="{2CDA9A22-404C-4B72-938E-0F4BD3C1B089}" destId="{C09F824D-A444-42F5-BB59-D1A4DE3163E2}" srcOrd="0" destOrd="0" presId="urn:microsoft.com/office/officeart/2005/8/layout/orgChart1"/>
    <dgm:cxn modelId="{410BF6FA-3710-47E3-A68A-2A79058A1148}" type="presOf" srcId="{CD975F3A-C94F-48CE-9655-CF6D4B89D8B5}" destId="{C09F824D-A444-42F5-BB59-D1A4DE3163E2}" srcOrd="0" destOrd="0" presId="urn:microsoft.com/office/officeart/2005/8/layout/orgChart1"/>
    <dgm:cxn modelId="{C2872BE3-1D3B-4BC2-AE24-318A4ABECA5A}" type="presParOf" srcId="{2CDA9A22-404C-4B72-938E-0F4BD3C1B089}" destId="{9492CA79-5AB7-41FE-A87C-40504736DF6F}" srcOrd="1" destOrd="0" presId="urn:microsoft.com/office/officeart/2005/8/layout/orgChart1"/>
    <dgm:cxn modelId="{F9E082C4-7344-406B-AE72-A3B333B10DF3}" type="presOf" srcId="{CD975F3A-C94F-48CE-9655-CF6D4B89D8B5}" destId="{9492CA79-5AB7-41FE-A87C-40504736DF6F}" srcOrd="0" destOrd="0" presId="urn:microsoft.com/office/officeart/2005/8/layout/orgChart1"/>
    <dgm:cxn modelId="{531BCA4D-7BFC-48CA-8ACA-E3076431D239}" type="presParOf" srcId="{AFE2B5D5-CD45-469F-9ABF-05A83D288727}" destId="{54DC8D50-5AD7-4355-B56E-5F845DB7B2AE}" srcOrd="1" destOrd="1" presId="urn:microsoft.com/office/officeart/2005/8/layout/orgChart1"/>
    <dgm:cxn modelId="{EEA70086-E51A-468F-88C9-8682ACF32812}" type="presParOf" srcId="{54DC8D50-5AD7-4355-B56E-5F845DB7B2AE}" destId="{E371C118-A62B-49F6-BB0A-AB28A6333D91}" srcOrd="0" destOrd="1" presId="urn:microsoft.com/office/officeart/2005/8/layout/orgChart1"/>
    <dgm:cxn modelId="{AA362662-C1A4-4766-B8FB-5D527A9D4912}" type="presOf" srcId="{9724CF1E-5B3A-4B44-9CE7-74249FF289F9}" destId="{E371C118-A62B-49F6-BB0A-AB28A6333D91}" srcOrd="0" destOrd="0" presId="urn:microsoft.com/office/officeart/2005/8/layout/orgChart1"/>
    <dgm:cxn modelId="{71F5E7D5-2A59-4C45-A78C-17CF5DC5FC05}" type="presParOf" srcId="{54DC8D50-5AD7-4355-B56E-5F845DB7B2AE}" destId="{6547B8EF-94F0-4C98-99DB-EF8A2889E909}" srcOrd="1" destOrd="1" presId="urn:microsoft.com/office/officeart/2005/8/layout/orgChart1"/>
    <dgm:cxn modelId="{66ECF9B0-551A-4BB5-B488-AAA7F2456DBA}" type="presParOf" srcId="{6547B8EF-94F0-4C98-99DB-EF8A2889E909}" destId="{35789B6F-A250-400A-886A-10BD9BE5257E}" srcOrd="0" destOrd="1" presId="urn:microsoft.com/office/officeart/2005/8/layout/orgChart1"/>
    <dgm:cxn modelId="{2462B442-F2B9-4B5A-8DE3-0F9FA1E0DB5C}" type="presOf" srcId="{BF11F448-C08B-40A3-9BF7-959C789417D2}" destId="{35789B6F-A250-400A-886A-10BD9BE5257E}" srcOrd="0" destOrd="0" presId="urn:microsoft.com/office/officeart/2005/8/layout/orgChart1"/>
    <dgm:cxn modelId="{D3EBF497-E7A8-469F-A286-184519A83ADC}" type="presParOf" srcId="{35789B6F-A250-400A-886A-10BD9BE5257E}" destId="{7D24375F-D3AA-4A01-BB8D-824AE4332C7D}" srcOrd="0" destOrd="0" presId="urn:microsoft.com/office/officeart/2005/8/layout/orgChart1"/>
    <dgm:cxn modelId="{A2018979-B450-47B7-9E21-A617A32B8054}" type="presOf" srcId="{BF11F448-C08B-40A3-9BF7-959C789417D2}" destId="{7D24375F-D3AA-4A01-BB8D-824AE4332C7D}" srcOrd="0" destOrd="0" presId="urn:microsoft.com/office/officeart/2005/8/layout/orgChart1"/>
    <dgm:cxn modelId="{26C09574-B428-4482-9629-AAB0CAB51436}" type="presParOf" srcId="{35789B6F-A250-400A-886A-10BD9BE5257E}" destId="{62C57231-6CD8-414A-93E2-ECD8969BF059}" srcOrd="1" destOrd="0" presId="urn:microsoft.com/office/officeart/2005/8/layout/orgChart1"/>
    <dgm:cxn modelId="{A608EAF9-1C38-45C0-B67F-B6A345F95E21}" type="presOf" srcId="{BF11F448-C08B-40A3-9BF7-959C789417D2}" destId="{62C57231-6CD8-414A-93E2-ECD8969BF059}" srcOrd="0" destOrd="0" presId="urn:microsoft.com/office/officeart/2005/8/layout/orgChart1"/>
    <dgm:cxn modelId="{6B866E33-BA3F-482D-B76D-2F3451BD16A5}" type="presParOf" srcId="{6547B8EF-94F0-4C98-99DB-EF8A2889E909}" destId="{40D62F75-CA31-4F09-90C4-AC1A56DB428A}" srcOrd="1" destOrd="1" presId="urn:microsoft.com/office/officeart/2005/8/layout/orgChart1"/>
    <dgm:cxn modelId="{CBBF8E1F-EB93-46C5-AB97-D0610472E9BA}" type="presParOf" srcId="{6547B8EF-94F0-4C98-99DB-EF8A2889E909}" destId="{D812D5E6-94C1-4829-AE20-F0A7D5E2D86A}" srcOrd="2" destOrd="1" presId="urn:microsoft.com/office/officeart/2005/8/layout/orgChart1"/>
    <dgm:cxn modelId="{ADD6E6DE-FE8F-496B-8F41-AB87CB0C9E34}" type="presParOf" srcId="{54DC8D50-5AD7-4355-B56E-5F845DB7B2AE}" destId="{12E84DEB-B8A0-46CE-8BE9-89D332F1ECFF}" srcOrd="2" destOrd="1" presId="urn:microsoft.com/office/officeart/2005/8/layout/orgChart1"/>
    <dgm:cxn modelId="{840B37BC-0157-4A4D-B7FC-3ED0E5E91949}" type="presOf" srcId="{0008B1EE-A139-4A7C-8BD1-81D6BAFCFA69}" destId="{12E84DEB-B8A0-46CE-8BE9-89D332F1ECFF}" srcOrd="0" destOrd="0" presId="urn:microsoft.com/office/officeart/2005/8/layout/orgChart1"/>
    <dgm:cxn modelId="{217CF1F8-D023-40E6-8B9A-72690095AE43}" type="presParOf" srcId="{54DC8D50-5AD7-4355-B56E-5F845DB7B2AE}" destId="{6668B2A9-420E-4215-B71A-024D468D4212}" srcOrd="3" destOrd="1" presId="urn:microsoft.com/office/officeart/2005/8/layout/orgChart1"/>
    <dgm:cxn modelId="{B714F9C3-4CEB-44A1-B5E9-0AAB9AC1D586}" type="presParOf" srcId="{6668B2A9-420E-4215-B71A-024D468D4212}" destId="{A7B14C0C-6589-4E58-B869-5F447472100C}" srcOrd="0" destOrd="3" presId="urn:microsoft.com/office/officeart/2005/8/layout/orgChart1"/>
    <dgm:cxn modelId="{C9175D66-290E-4C7E-B23B-DD5B8FB1CD72}" type="presOf" srcId="{0275812A-03B0-4919-8004-89C0F6C39E6B}" destId="{A7B14C0C-6589-4E58-B869-5F447472100C}" srcOrd="0" destOrd="0" presId="urn:microsoft.com/office/officeart/2005/8/layout/orgChart1"/>
    <dgm:cxn modelId="{A861F078-A7EE-4391-9E64-D9A638F0CD7C}" type="presParOf" srcId="{A7B14C0C-6589-4E58-B869-5F447472100C}" destId="{6D0524BD-7E62-4C2A-9251-98D01073D498}" srcOrd="0" destOrd="0" presId="urn:microsoft.com/office/officeart/2005/8/layout/orgChart1"/>
    <dgm:cxn modelId="{587EDED5-6951-4786-B621-6EAA6A90637B}" type="presOf" srcId="{0275812A-03B0-4919-8004-89C0F6C39E6B}" destId="{6D0524BD-7E62-4C2A-9251-98D01073D498}" srcOrd="0" destOrd="0" presId="urn:microsoft.com/office/officeart/2005/8/layout/orgChart1"/>
    <dgm:cxn modelId="{D726910D-6EE2-4D44-A159-B64F0467881D}" type="presParOf" srcId="{A7B14C0C-6589-4E58-B869-5F447472100C}" destId="{95E6FDB0-2558-4763-B907-406192202899}" srcOrd="1" destOrd="0" presId="urn:microsoft.com/office/officeart/2005/8/layout/orgChart1"/>
    <dgm:cxn modelId="{BA74743B-0E02-428B-9068-FE3A8F67AC16}" type="presOf" srcId="{0275812A-03B0-4919-8004-89C0F6C39E6B}" destId="{95E6FDB0-2558-4763-B907-406192202899}" srcOrd="0" destOrd="0" presId="urn:microsoft.com/office/officeart/2005/8/layout/orgChart1"/>
    <dgm:cxn modelId="{88474110-FE59-4EFF-8252-2C28B7932699}" type="presParOf" srcId="{6668B2A9-420E-4215-B71A-024D468D4212}" destId="{A6698E22-2119-4B69-A0EC-E05416E13A6D}" srcOrd="1" destOrd="3" presId="urn:microsoft.com/office/officeart/2005/8/layout/orgChart1"/>
    <dgm:cxn modelId="{E310C370-8620-4B1A-A56B-F436A0669BD5}" type="presParOf" srcId="{6668B2A9-420E-4215-B71A-024D468D4212}" destId="{CE69D2EE-AB27-41FF-9618-66E8E1220253}" srcOrd="2" destOrd="3" presId="urn:microsoft.com/office/officeart/2005/8/layout/orgChart1"/>
    <dgm:cxn modelId="{BD9D21C2-4F39-444A-AE14-DF7780C7B00E}" type="presParOf" srcId="{AFE2B5D5-CD45-469F-9ABF-05A83D288727}" destId="{42EC1E4A-F3CF-47B1-9A83-7823C388604C}" srcOrd="2" destOrd="1" presId="urn:microsoft.com/office/officeart/2005/8/layout/orgChart1"/>
    <dgm:cxn modelId="{67F25D84-F0B9-4FC6-9098-385EEFD2AC65}" type="presParOf" srcId="{FE56F637-9DF5-4FF8-9233-53FD841222A4}" destId="{2200AD1C-1470-4C5B-9AAA-1001DE280197}" srcOrd="2" destOrd="1" presId="urn:microsoft.com/office/officeart/2005/8/layout/orgChart1"/>
    <dgm:cxn modelId="{23F52497-F69C-402F-8603-C0230B06CE57}" type="presOf" srcId="{7B59A834-253F-48FD-9679-6DADF516AD3A}" destId="{2200AD1C-1470-4C5B-9AAA-1001DE280197}" srcOrd="0" destOrd="0" presId="urn:microsoft.com/office/officeart/2005/8/layout/orgChart1"/>
    <dgm:cxn modelId="{D451291F-9F3E-4534-8A61-862391F1D733}" type="presParOf" srcId="{FE56F637-9DF5-4FF8-9233-53FD841222A4}" destId="{05151A33-2DF6-4EBE-9FDC-55C612305FA0}" srcOrd="3" destOrd="1" presId="urn:microsoft.com/office/officeart/2005/8/layout/orgChart1"/>
    <dgm:cxn modelId="{60E4423A-7824-4D9B-A161-A73804FBC0DB}" type="presParOf" srcId="{05151A33-2DF6-4EBE-9FDC-55C612305FA0}" destId="{CC05B6A9-51FB-4840-AE49-8D03BF628589}" srcOrd="0" destOrd="3" presId="urn:microsoft.com/office/officeart/2005/8/layout/orgChart1"/>
    <dgm:cxn modelId="{1F878EF8-7222-4EB3-AE08-6A4326F1E321}" type="presOf" srcId="{B1E99DF7-2399-4F9E-A544-4B8EE7A58CDE}" destId="{CC05B6A9-51FB-4840-AE49-8D03BF628589}" srcOrd="0" destOrd="0" presId="urn:microsoft.com/office/officeart/2005/8/layout/orgChart1"/>
    <dgm:cxn modelId="{97FA2E52-E4A0-4B6D-91D2-6451391F844C}" type="presParOf" srcId="{CC05B6A9-51FB-4840-AE49-8D03BF628589}" destId="{62626D2F-BFC1-4BAC-866C-1690EE7D5DB9}" srcOrd="0" destOrd="0" presId="urn:microsoft.com/office/officeart/2005/8/layout/orgChart1"/>
    <dgm:cxn modelId="{B6AFFB70-ED99-41F5-98FF-1BE6F9D45F68}" type="presOf" srcId="{B1E99DF7-2399-4F9E-A544-4B8EE7A58CDE}" destId="{62626D2F-BFC1-4BAC-866C-1690EE7D5DB9}" srcOrd="0" destOrd="0" presId="urn:microsoft.com/office/officeart/2005/8/layout/orgChart1"/>
    <dgm:cxn modelId="{C7E387CB-4B98-4601-B291-F8732EE251F1}" type="presParOf" srcId="{CC05B6A9-51FB-4840-AE49-8D03BF628589}" destId="{7099A18B-A302-4417-AFC7-0D157DF01FD6}" srcOrd="1" destOrd="0" presId="urn:microsoft.com/office/officeart/2005/8/layout/orgChart1"/>
    <dgm:cxn modelId="{0C1984BC-A02C-4CBE-8942-148F2D5274FC}" type="presOf" srcId="{B1E99DF7-2399-4F9E-A544-4B8EE7A58CDE}" destId="{7099A18B-A302-4417-AFC7-0D157DF01FD6}" srcOrd="0" destOrd="0" presId="urn:microsoft.com/office/officeart/2005/8/layout/orgChart1"/>
    <dgm:cxn modelId="{EF861E21-187B-41F6-85DC-065655A453B4}" type="presParOf" srcId="{05151A33-2DF6-4EBE-9FDC-55C612305FA0}" destId="{28AA71DE-76F5-495A-900D-21A48DD02D73}" srcOrd="1" destOrd="3" presId="urn:microsoft.com/office/officeart/2005/8/layout/orgChart1"/>
    <dgm:cxn modelId="{1D0ED39C-F658-49C9-9345-4BCB03CFEDC7}" type="presParOf" srcId="{05151A33-2DF6-4EBE-9FDC-55C612305FA0}" destId="{94211C29-06EF-45D5-9F97-E16675EFCCCD}" srcOrd="2" destOrd="3" presId="urn:microsoft.com/office/officeart/2005/8/layout/orgChart1"/>
    <dgm:cxn modelId="{0EE78D86-1E19-4457-9770-A82900DCED8B}" type="presParOf" srcId="{FE56F637-9DF5-4FF8-9233-53FD841222A4}" destId="{A1A74BA2-6F44-4C9F-BB20-9A2ECEC835A1}" srcOrd="4" destOrd="1" presId="urn:microsoft.com/office/officeart/2005/8/layout/orgChart1"/>
    <dgm:cxn modelId="{7D71A83D-B899-4F3F-BF92-8960AA98AE67}" type="presOf" srcId="{06EA6EE5-4C59-49E2-871D-92670BBF35AE}" destId="{A1A74BA2-6F44-4C9F-BB20-9A2ECEC835A1}" srcOrd="0" destOrd="0" presId="urn:microsoft.com/office/officeart/2005/8/layout/orgChart1"/>
    <dgm:cxn modelId="{14C1B8C8-C388-4A67-BEE3-7787B5EB4AA6}" type="presParOf" srcId="{FE56F637-9DF5-4FF8-9233-53FD841222A4}" destId="{EB28F6B9-973F-4F85-AA57-6A3B5C2908E3}" srcOrd="5" destOrd="1" presId="urn:microsoft.com/office/officeart/2005/8/layout/orgChart1"/>
    <dgm:cxn modelId="{4B6243ED-4F19-4727-8A82-3FB5F9349E70}" type="presParOf" srcId="{EB28F6B9-973F-4F85-AA57-6A3B5C2908E3}" destId="{7456243E-FF76-4052-969A-83FB8750C460}" srcOrd="0" destOrd="5" presId="urn:microsoft.com/office/officeart/2005/8/layout/orgChart1"/>
    <dgm:cxn modelId="{E31C79CE-C919-4772-B4CF-9E79971CA1F6}" type="presOf" srcId="{4BEE108A-AD69-44D7-A609-A5F3D2FE8B9A}" destId="{7456243E-FF76-4052-969A-83FB8750C460}" srcOrd="0" destOrd="0" presId="urn:microsoft.com/office/officeart/2005/8/layout/orgChart1"/>
    <dgm:cxn modelId="{7A5F213C-3522-4FE0-85C8-26EAF6606158}" type="presParOf" srcId="{7456243E-FF76-4052-969A-83FB8750C460}" destId="{A6910858-CEAE-46E6-967D-78F79C2BC42C}" srcOrd="0" destOrd="0" presId="urn:microsoft.com/office/officeart/2005/8/layout/orgChart1"/>
    <dgm:cxn modelId="{A588F2F3-20D3-412A-BBDA-21CDB33C7837}" type="presOf" srcId="{4BEE108A-AD69-44D7-A609-A5F3D2FE8B9A}" destId="{A6910858-CEAE-46E6-967D-78F79C2BC42C}" srcOrd="0" destOrd="0" presId="urn:microsoft.com/office/officeart/2005/8/layout/orgChart1"/>
    <dgm:cxn modelId="{B68BDA48-FBC9-473D-83A3-22CCEFC33CF0}" type="presParOf" srcId="{7456243E-FF76-4052-969A-83FB8750C460}" destId="{2650251D-5B1A-41C7-8769-9B1B55FDD4D8}" srcOrd="1" destOrd="0" presId="urn:microsoft.com/office/officeart/2005/8/layout/orgChart1"/>
    <dgm:cxn modelId="{978131F2-B1C1-4758-AAB3-7C1B3B0D8931}" type="presOf" srcId="{4BEE108A-AD69-44D7-A609-A5F3D2FE8B9A}" destId="{2650251D-5B1A-41C7-8769-9B1B55FDD4D8}" srcOrd="0" destOrd="0" presId="urn:microsoft.com/office/officeart/2005/8/layout/orgChart1"/>
    <dgm:cxn modelId="{C35D1D47-FED6-4410-958E-7987E7BE5EFA}" type="presParOf" srcId="{EB28F6B9-973F-4F85-AA57-6A3B5C2908E3}" destId="{DBCAB2FB-46A7-4859-9493-1DCD282A9ADF}" srcOrd="1" destOrd="5" presId="urn:microsoft.com/office/officeart/2005/8/layout/orgChart1"/>
    <dgm:cxn modelId="{51C843B8-2511-4AB7-B8D0-C49E24420316}" type="presParOf" srcId="{DBCAB2FB-46A7-4859-9493-1DCD282A9ADF}" destId="{9A5123E5-0244-49A5-8537-183A294C8F44}" srcOrd="0" destOrd="1" presId="urn:microsoft.com/office/officeart/2005/8/layout/orgChart1"/>
    <dgm:cxn modelId="{08F40F71-8B5D-43A5-822B-261CD58166D6}" type="presOf" srcId="{23421C9F-459E-4413-B24F-BB5E510AF1FF}" destId="{9A5123E5-0244-49A5-8537-183A294C8F44}" srcOrd="0" destOrd="0" presId="urn:microsoft.com/office/officeart/2005/8/layout/orgChart1"/>
    <dgm:cxn modelId="{5906D5CF-FA8C-4EA8-92DE-B7EA071F7856}" type="presParOf" srcId="{DBCAB2FB-46A7-4859-9493-1DCD282A9ADF}" destId="{F718BE3C-C674-468C-839B-0357DF194E59}" srcOrd="1" destOrd="1" presId="urn:microsoft.com/office/officeart/2005/8/layout/orgChart1"/>
    <dgm:cxn modelId="{83836FC5-77A8-4BCD-B764-B92B59B1172A}" type="presParOf" srcId="{F718BE3C-C674-468C-839B-0357DF194E59}" destId="{DB793528-56E0-45D8-85E4-ED75CCFDB583}" srcOrd="0" destOrd="1" presId="urn:microsoft.com/office/officeart/2005/8/layout/orgChart1"/>
    <dgm:cxn modelId="{768C9009-CDDB-432B-B847-6603076D1A11}" type="presOf" srcId="{3CC97557-5251-4541-87CC-55A0776CEF56}" destId="{DB793528-56E0-45D8-85E4-ED75CCFDB583}" srcOrd="0" destOrd="0" presId="urn:microsoft.com/office/officeart/2005/8/layout/orgChart1"/>
    <dgm:cxn modelId="{A41C17D7-6104-439D-A6E8-0F7525399706}" type="presParOf" srcId="{DB793528-56E0-45D8-85E4-ED75CCFDB583}" destId="{A3FFDD98-4A2E-49C6-97D0-629A31122080}" srcOrd="0" destOrd="0" presId="urn:microsoft.com/office/officeart/2005/8/layout/orgChart1"/>
    <dgm:cxn modelId="{7A91D9F0-274B-4C59-9937-93D9477BC5CF}" type="presOf" srcId="{3CC97557-5251-4541-87CC-55A0776CEF56}" destId="{A3FFDD98-4A2E-49C6-97D0-629A31122080}" srcOrd="0" destOrd="0" presId="urn:microsoft.com/office/officeart/2005/8/layout/orgChart1"/>
    <dgm:cxn modelId="{EB872FFD-6D01-48C0-8D0D-AF14D0CC6122}" type="presParOf" srcId="{DB793528-56E0-45D8-85E4-ED75CCFDB583}" destId="{B95B1F24-6658-4C14-A86C-5C80440A42AD}" srcOrd="1" destOrd="0" presId="urn:microsoft.com/office/officeart/2005/8/layout/orgChart1"/>
    <dgm:cxn modelId="{C5817854-53D4-448C-AD0F-E2B63DD0BC57}" type="presOf" srcId="{3CC97557-5251-4541-87CC-55A0776CEF56}" destId="{B95B1F24-6658-4C14-A86C-5C80440A42AD}" srcOrd="0" destOrd="0" presId="urn:microsoft.com/office/officeart/2005/8/layout/orgChart1"/>
    <dgm:cxn modelId="{DDFF1E3F-7C72-4D1E-BC4C-F8C45151DF6A}" type="presParOf" srcId="{F718BE3C-C674-468C-839B-0357DF194E59}" destId="{BD6CBF99-4B97-449E-8577-4454003CA8B0}" srcOrd="1" destOrd="1" presId="urn:microsoft.com/office/officeart/2005/8/layout/orgChart1"/>
    <dgm:cxn modelId="{BC2B3C7C-3156-44E0-951D-52DBEA2A0BDE}" type="presParOf" srcId="{BD6CBF99-4B97-449E-8577-4454003CA8B0}" destId="{309D135B-1979-48C1-ABC2-B04449830142}" srcOrd="0" destOrd="1" presId="urn:microsoft.com/office/officeart/2005/8/layout/orgChart1"/>
    <dgm:cxn modelId="{A07D10A4-DE35-4ABF-9E80-C1A048666765}" type="presOf" srcId="{7C18C600-8E82-49D3-9502-D7FCE49127EE}" destId="{309D135B-1979-48C1-ABC2-B04449830142}" srcOrd="0" destOrd="0" presId="urn:microsoft.com/office/officeart/2005/8/layout/orgChart1"/>
    <dgm:cxn modelId="{B1BDFC1F-3A0B-4A45-8C82-13AB0BE7BB77}" type="presParOf" srcId="{BD6CBF99-4B97-449E-8577-4454003CA8B0}" destId="{9BE3EE28-4C03-4DAC-8B98-8AF2E9FE6052}" srcOrd="1" destOrd="1" presId="urn:microsoft.com/office/officeart/2005/8/layout/orgChart1"/>
    <dgm:cxn modelId="{95046974-ECA2-4D2D-9717-E1920B584197}" type="presParOf" srcId="{9BE3EE28-4C03-4DAC-8B98-8AF2E9FE6052}" destId="{1B9E2F20-4F66-4E32-B7EF-FAF7F754113E}" srcOrd="0" destOrd="1" presId="urn:microsoft.com/office/officeart/2005/8/layout/orgChart1"/>
    <dgm:cxn modelId="{EC49B4AB-F624-4E05-8964-98A0BD600B26}" type="presOf" srcId="{9A184162-2317-4959-91E3-E6C0D6F0C68D}" destId="{1B9E2F20-4F66-4E32-B7EF-FAF7F754113E}" srcOrd="0" destOrd="0" presId="urn:microsoft.com/office/officeart/2005/8/layout/orgChart1"/>
    <dgm:cxn modelId="{A69EA612-AA54-4D21-BE82-21287D71AEFD}" type="presParOf" srcId="{1B9E2F20-4F66-4E32-B7EF-FAF7F754113E}" destId="{E340E5DE-E7F9-4F40-A90D-A4DC8DA81276}" srcOrd="0" destOrd="0" presId="urn:microsoft.com/office/officeart/2005/8/layout/orgChart1"/>
    <dgm:cxn modelId="{F3728627-C4AF-4195-A07A-61A1E74CB93E}" type="presOf" srcId="{9A184162-2317-4959-91E3-E6C0D6F0C68D}" destId="{E340E5DE-E7F9-4F40-A90D-A4DC8DA81276}" srcOrd="0" destOrd="0" presId="urn:microsoft.com/office/officeart/2005/8/layout/orgChart1"/>
    <dgm:cxn modelId="{A667DDDA-4C21-464B-B668-3D45B37C87AE}" type="presParOf" srcId="{1B9E2F20-4F66-4E32-B7EF-FAF7F754113E}" destId="{36E512E6-6313-426C-843F-DA1EB4D2A1B6}" srcOrd="1" destOrd="0" presId="urn:microsoft.com/office/officeart/2005/8/layout/orgChart1"/>
    <dgm:cxn modelId="{D77ADCFE-4D3F-4A10-AB0F-C744C087F8D8}" type="presOf" srcId="{9A184162-2317-4959-91E3-E6C0D6F0C68D}" destId="{36E512E6-6313-426C-843F-DA1EB4D2A1B6}" srcOrd="0" destOrd="0" presId="urn:microsoft.com/office/officeart/2005/8/layout/orgChart1"/>
    <dgm:cxn modelId="{2C85B133-4B67-4375-A666-042305EC5B9B}" type="presParOf" srcId="{9BE3EE28-4C03-4DAC-8B98-8AF2E9FE6052}" destId="{59742A96-6B41-4593-8F70-2F3E7CC79CFB}" srcOrd="1" destOrd="1" presId="urn:microsoft.com/office/officeart/2005/8/layout/orgChart1"/>
    <dgm:cxn modelId="{E741A618-458C-4935-904E-E321E038130E}" type="presParOf" srcId="{59742A96-6B41-4593-8F70-2F3E7CC79CFB}" destId="{873C19A1-FA9B-493B-AF86-139DE142C402}" srcOrd="0" destOrd="1" presId="urn:microsoft.com/office/officeart/2005/8/layout/orgChart1"/>
    <dgm:cxn modelId="{A428F44B-F386-4D48-8800-2D3882F60D57}" type="presOf" srcId="{8D96F7E0-28B9-4008-A6CE-377F60ED439D}" destId="{873C19A1-FA9B-493B-AF86-139DE142C402}" srcOrd="0" destOrd="0" presId="urn:microsoft.com/office/officeart/2005/8/layout/orgChart1"/>
    <dgm:cxn modelId="{6DDD8F11-517C-4B37-ACC7-C2665177C5AE}" type="presParOf" srcId="{59742A96-6B41-4593-8F70-2F3E7CC79CFB}" destId="{5BE21034-16D0-4E3F-8BE1-313A6A95C279}" srcOrd="1" destOrd="1" presId="urn:microsoft.com/office/officeart/2005/8/layout/orgChart1"/>
    <dgm:cxn modelId="{F59BDA2A-CC1A-498F-831E-4510A0201BF2}" type="presParOf" srcId="{5BE21034-16D0-4E3F-8BE1-313A6A95C279}" destId="{407C3AC7-8A1A-4336-AA1C-CFD1F274E5C5}" srcOrd="0" destOrd="1" presId="urn:microsoft.com/office/officeart/2005/8/layout/orgChart1"/>
    <dgm:cxn modelId="{5D1EC655-10EC-4FB0-B57C-1010FDC8EB40}" type="presOf" srcId="{2559BEE9-3804-4C8C-8FC5-953F3CABD2EC}" destId="{407C3AC7-8A1A-4336-AA1C-CFD1F274E5C5}" srcOrd="0" destOrd="0" presId="urn:microsoft.com/office/officeart/2005/8/layout/orgChart1"/>
    <dgm:cxn modelId="{A0D8ADCC-8BA4-401A-829D-7AEADF3BFBE5}" type="presParOf" srcId="{407C3AC7-8A1A-4336-AA1C-CFD1F274E5C5}" destId="{AED165AE-0C27-4E66-B1A9-899D8C88AA39}" srcOrd="0" destOrd="0" presId="urn:microsoft.com/office/officeart/2005/8/layout/orgChart1"/>
    <dgm:cxn modelId="{BBE411B7-FCF2-4B02-A024-374BAF980935}" type="presOf" srcId="{2559BEE9-3804-4C8C-8FC5-953F3CABD2EC}" destId="{AED165AE-0C27-4E66-B1A9-899D8C88AA39}" srcOrd="0" destOrd="0" presId="urn:microsoft.com/office/officeart/2005/8/layout/orgChart1"/>
    <dgm:cxn modelId="{03A83CF7-8D2D-40AA-A109-8C474AAEDD44}" type="presParOf" srcId="{407C3AC7-8A1A-4336-AA1C-CFD1F274E5C5}" destId="{57C18DE3-2461-4BD9-9F3E-75A373A724A3}" srcOrd="1" destOrd="0" presId="urn:microsoft.com/office/officeart/2005/8/layout/orgChart1"/>
    <dgm:cxn modelId="{54CE036D-25F1-4D92-9D55-892295C25152}" type="presOf" srcId="{2559BEE9-3804-4C8C-8FC5-953F3CABD2EC}" destId="{57C18DE3-2461-4BD9-9F3E-75A373A724A3}" srcOrd="0" destOrd="0" presId="urn:microsoft.com/office/officeart/2005/8/layout/orgChart1"/>
    <dgm:cxn modelId="{A8F468D5-6581-4D4A-956F-952FC5566B49}" type="presParOf" srcId="{5BE21034-16D0-4E3F-8BE1-313A6A95C279}" destId="{B1EAD168-3282-457D-A492-B08A80AFA151}" srcOrd="1" destOrd="1" presId="urn:microsoft.com/office/officeart/2005/8/layout/orgChart1"/>
    <dgm:cxn modelId="{792E3BD3-214C-4886-B1B7-6EB17CF63C7A}" type="presParOf" srcId="{5BE21034-16D0-4E3F-8BE1-313A6A95C279}" destId="{8B14B2E1-17BD-48C9-A7C5-2D2CA17FA6A6}" srcOrd="2" destOrd="1" presId="urn:microsoft.com/office/officeart/2005/8/layout/orgChart1"/>
    <dgm:cxn modelId="{1298750C-BF7B-4C21-92FF-A225F3469F7C}" type="presParOf" srcId="{59742A96-6B41-4593-8F70-2F3E7CC79CFB}" destId="{C405653E-FB44-4D2B-A03C-E062A06F8207}" srcOrd="2" destOrd="1" presId="urn:microsoft.com/office/officeart/2005/8/layout/orgChart1"/>
    <dgm:cxn modelId="{F71905F9-4361-4A5B-AFB5-96FC85E5E08C}" type="presOf" srcId="{548CD7BD-28F0-40E9-97EF-9A611266E487}" destId="{C405653E-FB44-4D2B-A03C-E062A06F8207}" srcOrd="0" destOrd="0" presId="urn:microsoft.com/office/officeart/2005/8/layout/orgChart1"/>
    <dgm:cxn modelId="{700FC582-6258-460E-9A78-AAB8068F9A21}" type="presParOf" srcId="{59742A96-6B41-4593-8F70-2F3E7CC79CFB}" destId="{AE3695D4-E9D5-4B36-90CE-0DF004F6F1BC}" srcOrd="3" destOrd="1" presId="urn:microsoft.com/office/officeart/2005/8/layout/orgChart1"/>
    <dgm:cxn modelId="{B2CE0151-E767-45E2-9146-5B2F8E797811}" type="presParOf" srcId="{AE3695D4-E9D5-4B36-90CE-0DF004F6F1BC}" destId="{2B63B638-6EB1-4069-9958-47FF14B15A33}" srcOrd="0" destOrd="3" presId="urn:microsoft.com/office/officeart/2005/8/layout/orgChart1"/>
    <dgm:cxn modelId="{2AFE9C1C-29E3-4F56-8468-46FBF17E499F}" type="presOf" srcId="{C7EA7DA8-DAB1-475F-951D-5B92219C5410}" destId="{2B63B638-6EB1-4069-9958-47FF14B15A33}" srcOrd="0" destOrd="0" presId="urn:microsoft.com/office/officeart/2005/8/layout/orgChart1"/>
    <dgm:cxn modelId="{7019B050-1946-4B8F-8B49-997F26919D63}" type="presParOf" srcId="{2B63B638-6EB1-4069-9958-47FF14B15A33}" destId="{FF7AF7C3-7EA6-444C-B212-29B18E6DFB92}" srcOrd="0" destOrd="0" presId="urn:microsoft.com/office/officeart/2005/8/layout/orgChart1"/>
    <dgm:cxn modelId="{D2BC679E-302F-40C5-8733-D21EDB519C2C}" type="presOf" srcId="{C7EA7DA8-DAB1-475F-951D-5B92219C5410}" destId="{FF7AF7C3-7EA6-444C-B212-29B18E6DFB92}" srcOrd="0" destOrd="0" presId="urn:microsoft.com/office/officeart/2005/8/layout/orgChart1"/>
    <dgm:cxn modelId="{95E3AB6C-E596-4C0B-9AC3-12D5704DD2DC}" type="presParOf" srcId="{2B63B638-6EB1-4069-9958-47FF14B15A33}" destId="{182238B9-003B-4385-9F51-A40711247AC2}" srcOrd="1" destOrd="0" presId="urn:microsoft.com/office/officeart/2005/8/layout/orgChart1"/>
    <dgm:cxn modelId="{4F8DF50C-20CD-4A41-BE49-4543DD38A25A}" type="presOf" srcId="{C7EA7DA8-DAB1-475F-951D-5B92219C5410}" destId="{182238B9-003B-4385-9F51-A40711247AC2}" srcOrd="0" destOrd="0" presId="urn:microsoft.com/office/officeart/2005/8/layout/orgChart1"/>
    <dgm:cxn modelId="{6112716F-DECD-4D8C-8EFC-79AF58061235}" type="presParOf" srcId="{AE3695D4-E9D5-4B36-90CE-0DF004F6F1BC}" destId="{A70FB631-C4C9-4BAB-853F-930B3AF5BC96}" srcOrd="1" destOrd="3" presId="urn:microsoft.com/office/officeart/2005/8/layout/orgChart1"/>
    <dgm:cxn modelId="{70F63D53-A314-45BB-B045-B94F8AD49986}" type="presParOf" srcId="{AE3695D4-E9D5-4B36-90CE-0DF004F6F1BC}" destId="{3C9FCE76-F3B5-4318-838D-7EA096EA503C}" srcOrd="2" destOrd="3" presId="urn:microsoft.com/office/officeart/2005/8/layout/orgChart1"/>
    <dgm:cxn modelId="{12D17154-EC8E-4A0D-A2E1-0BDB695756B4}" type="presParOf" srcId="{9BE3EE28-4C03-4DAC-8B98-8AF2E9FE6052}" destId="{CEBFC53A-7F17-41C5-A9AE-C0BFDB08C5A7}" srcOrd="2" destOrd="1" presId="urn:microsoft.com/office/officeart/2005/8/layout/orgChart1"/>
    <dgm:cxn modelId="{83B44820-218B-442E-BD47-64ED353807D8}" type="presParOf" srcId="{BD6CBF99-4B97-449E-8577-4454003CA8B0}" destId="{87A2B94F-A7F3-4A46-B12D-D8059158EE58}" srcOrd="2" destOrd="1" presId="urn:microsoft.com/office/officeart/2005/8/layout/orgChart1"/>
    <dgm:cxn modelId="{11408E59-30E9-4B09-944E-E0FCB2436691}" type="presOf" srcId="{F6842E1C-F7DC-4BF9-971D-E9F17B38F200}" destId="{87A2B94F-A7F3-4A46-B12D-D8059158EE58}" srcOrd="0" destOrd="0" presId="urn:microsoft.com/office/officeart/2005/8/layout/orgChart1"/>
    <dgm:cxn modelId="{30109876-D905-4E62-AFA2-6EFC47FB36C4}" type="presParOf" srcId="{BD6CBF99-4B97-449E-8577-4454003CA8B0}" destId="{F49426EC-28B3-416F-BB4F-46DC5E556688}" srcOrd="3" destOrd="1" presId="urn:microsoft.com/office/officeart/2005/8/layout/orgChart1"/>
    <dgm:cxn modelId="{97839CA4-CB3D-437D-86BD-FE02BB647831}" type="presParOf" srcId="{F49426EC-28B3-416F-BB4F-46DC5E556688}" destId="{70685008-B96C-4978-A5D1-577BF43E6B9F}" srcOrd="0" destOrd="3" presId="urn:microsoft.com/office/officeart/2005/8/layout/orgChart1"/>
    <dgm:cxn modelId="{2D1FB882-E8DC-411A-964C-88F0871F206F}" type="presOf" srcId="{E4FDDCFD-1C0B-46DC-8F9F-4834971F9CA3}" destId="{70685008-B96C-4978-A5D1-577BF43E6B9F}" srcOrd="0" destOrd="0" presId="urn:microsoft.com/office/officeart/2005/8/layout/orgChart1"/>
    <dgm:cxn modelId="{5D9E1D59-1C9B-44CC-942C-493DAC91FE01}" type="presParOf" srcId="{70685008-B96C-4978-A5D1-577BF43E6B9F}" destId="{670417C1-C7C9-4FA7-9635-A72FD8E72E56}" srcOrd="0" destOrd="0" presId="urn:microsoft.com/office/officeart/2005/8/layout/orgChart1"/>
    <dgm:cxn modelId="{089082AB-CAFF-4AF0-B521-22D656FBC2E2}" type="presOf" srcId="{E4FDDCFD-1C0B-46DC-8F9F-4834971F9CA3}" destId="{670417C1-C7C9-4FA7-9635-A72FD8E72E56}" srcOrd="0" destOrd="0" presId="urn:microsoft.com/office/officeart/2005/8/layout/orgChart1"/>
    <dgm:cxn modelId="{0E8B7230-970A-480C-B59E-21F517BC2FFE}" type="presParOf" srcId="{70685008-B96C-4978-A5D1-577BF43E6B9F}" destId="{2BF9AEAA-4F07-4013-A58D-12D82C643E4C}" srcOrd="1" destOrd="0" presId="urn:microsoft.com/office/officeart/2005/8/layout/orgChart1"/>
    <dgm:cxn modelId="{F7DDA8EF-82C2-41EE-94F4-212831FBC25C}" type="presOf" srcId="{E4FDDCFD-1C0B-46DC-8F9F-4834971F9CA3}" destId="{2BF9AEAA-4F07-4013-A58D-12D82C643E4C}" srcOrd="0" destOrd="0" presId="urn:microsoft.com/office/officeart/2005/8/layout/orgChart1"/>
    <dgm:cxn modelId="{6CC5314F-0133-4282-8C6A-B77D841D899F}" type="presParOf" srcId="{F49426EC-28B3-416F-BB4F-46DC5E556688}" destId="{CC9CDC41-235F-4762-8A96-3C8A3CFAA1E2}" srcOrd="1" destOrd="3" presId="urn:microsoft.com/office/officeart/2005/8/layout/orgChart1"/>
    <dgm:cxn modelId="{769D44E1-5A02-4A9F-AC16-486AC5F48F96}" type="presParOf" srcId="{CC9CDC41-235F-4762-8A96-3C8A3CFAA1E2}" destId="{9884FA0B-F055-4669-8685-21763384512D}" srcOrd="0" destOrd="1" presId="urn:microsoft.com/office/officeart/2005/8/layout/orgChart1"/>
    <dgm:cxn modelId="{2896D300-A636-492B-AF0B-BB7678C610A9}" type="presOf" srcId="{8FAAA920-8A56-4524-BD11-8864B4510DC1}" destId="{9884FA0B-F055-4669-8685-21763384512D}" srcOrd="0" destOrd="0" presId="urn:microsoft.com/office/officeart/2005/8/layout/orgChart1"/>
    <dgm:cxn modelId="{FA0CEE51-950C-495C-B52F-1A0BFFEF1B69}" type="presParOf" srcId="{CC9CDC41-235F-4762-8A96-3C8A3CFAA1E2}" destId="{98514B17-D606-4439-88CD-C801ED568C6E}" srcOrd="1" destOrd="1" presId="urn:microsoft.com/office/officeart/2005/8/layout/orgChart1"/>
    <dgm:cxn modelId="{970512BB-6125-4767-947D-7ADF6637490E}" type="presParOf" srcId="{98514B17-D606-4439-88CD-C801ED568C6E}" destId="{0FBB4DE8-A43D-47E4-B1D0-4BD502D4630F}" srcOrd="0" destOrd="1" presId="urn:microsoft.com/office/officeart/2005/8/layout/orgChart1"/>
    <dgm:cxn modelId="{68C73B87-9C65-4A81-9FBF-9ECE1498D647}" type="presOf" srcId="{66AA8BA8-DDEE-4EAD-8772-D4536B23434C}" destId="{0FBB4DE8-A43D-47E4-B1D0-4BD502D4630F}" srcOrd="0" destOrd="0" presId="urn:microsoft.com/office/officeart/2005/8/layout/orgChart1"/>
    <dgm:cxn modelId="{F7650F7D-B194-4222-BBF1-615CC91D3722}" type="presParOf" srcId="{0FBB4DE8-A43D-47E4-B1D0-4BD502D4630F}" destId="{B416E636-04DD-452E-8268-70F776863D2B}" srcOrd="0" destOrd="0" presId="urn:microsoft.com/office/officeart/2005/8/layout/orgChart1"/>
    <dgm:cxn modelId="{5A150AA4-370E-44F7-95AA-2536D40BAEEC}" type="presOf" srcId="{66AA8BA8-DDEE-4EAD-8772-D4536B23434C}" destId="{B416E636-04DD-452E-8268-70F776863D2B}" srcOrd="0" destOrd="0" presId="urn:microsoft.com/office/officeart/2005/8/layout/orgChart1"/>
    <dgm:cxn modelId="{812C7E5A-9310-4948-B243-8F635FA43F87}" type="presParOf" srcId="{0FBB4DE8-A43D-47E4-B1D0-4BD502D4630F}" destId="{719B0409-C899-4BE5-AD0F-6B1D3935A7F4}" srcOrd="1" destOrd="0" presId="urn:microsoft.com/office/officeart/2005/8/layout/orgChart1"/>
    <dgm:cxn modelId="{15791FEE-6EAD-4935-BFA6-47ABCCD382CA}" type="presOf" srcId="{66AA8BA8-DDEE-4EAD-8772-D4536B23434C}" destId="{719B0409-C899-4BE5-AD0F-6B1D3935A7F4}" srcOrd="0" destOrd="0" presId="urn:microsoft.com/office/officeart/2005/8/layout/orgChart1"/>
    <dgm:cxn modelId="{80137E99-979D-4C98-A39E-2A54BCB49896}" type="presParOf" srcId="{98514B17-D606-4439-88CD-C801ED568C6E}" destId="{E7C51D4E-9227-4F69-B4A3-EE6E169153E8}" srcOrd="1" destOrd="1" presId="urn:microsoft.com/office/officeart/2005/8/layout/orgChart1"/>
    <dgm:cxn modelId="{23C7DE75-6C2D-4FF8-ACE4-F55379710F04}" type="presParOf" srcId="{98514B17-D606-4439-88CD-C801ED568C6E}" destId="{4CC4CF88-05F5-4524-B74B-4C2E052B7246}" srcOrd="2" destOrd="1" presId="urn:microsoft.com/office/officeart/2005/8/layout/orgChart1"/>
    <dgm:cxn modelId="{668A7CE4-1E21-4EAE-B9B1-CC11908E4168}" type="presParOf" srcId="{CC9CDC41-235F-4762-8A96-3C8A3CFAA1E2}" destId="{13689065-4F89-45F4-9CD3-6FB1D4F5DE63}" srcOrd="2" destOrd="1" presId="urn:microsoft.com/office/officeart/2005/8/layout/orgChart1"/>
    <dgm:cxn modelId="{275E7A26-9651-4A84-B1C5-2036B7F6D4BB}" type="presOf" srcId="{E9C9B18E-BC35-4091-AE71-13743BD3C081}" destId="{13689065-4F89-45F4-9CD3-6FB1D4F5DE63}" srcOrd="0" destOrd="0" presId="urn:microsoft.com/office/officeart/2005/8/layout/orgChart1"/>
    <dgm:cxn modelId="{F6CDDA7C-E4FC-484E-B1CC-346B22664AA7}" type="presParOf" srcId="{CC9CDC41-235F-4762-8A96-3C8A3CFAA1E2}" destId="{637F346A-8BB1-47FF-9578-72CEEA082A37}" srcOrd="3" destOrd="1" presId="urn:microsoft.com/office/officeart/2005/8/layout/orgChart1"/>
    <dgm:cxn modelId="{E16D6D5A-F76F-4654-8599-D08B9D5F8D90}" type="presParOf" srcId="{637F346A-8BB1-47FF-9578-72CEEA082A37}" destId="{782FA5A3-5E92-4BFF-9D87-A1592430758F}" srcOrd="0" destOrd="3" presId="urn:microsoft.com/office/officeart/2005/8/layout/orgChart1"/>
    <dgm:cxn modelId="{2A186305-A44B-41A9-B19D-166F4995856A}" type="presOf" srcId="{5D78EF55-01D5-41DA-9F24-C6D6DCA83F78}" destId="{782FA5A3-5E92-4BFF-9D87-A1592430758F}" srcOrd="0" destOrd="0" presId="urn:microsoft.com/office/officeart/2005/8/layout/orgChart1"/>
    <dgm:cxn modelId="{04F44A87-6223-47CF-A646-A5A85057F7B3}" type="presParOf" srcId="{782FA5A3-5E92-4BFF-9D87-A1592430758F}" destId="{22C04C0B-8CF1-40B8-A6AE-1DB3DC5CE3A4}" srcOrd="0" destOrd="0" presId="urn:microsoft.com/office/officeart/2005/8/layout/orgChart1"/>
    <dgm:cxn modelId="{77DE280B-3515-41AF-A34E-6EFBBAF68EF6}" type="presOf" srcId="{5D78EF55-01D5-41DA-9F24-C6D6DCA83F78}" destId="{22C04C0B-8CF1-40B8-A6AE-1DB3DC5CE3A4}" srcOrd="0" destOrd="0" presId="urn:microsoft.com/office/officeart/2005/8/layout/orgChart1"/>
    <dgm:cxn modelId="{A21E407B-1E3E-4911-80C2-72B9914B1508}" type="presParOf" srcId="{782FA5A3-5E92-4BFF-9D87-A1592430758F}" destId="{F220A36C-6A90-4A80-A837-5F882EF6026D}" srcOrd="1" destOrd="0" presId="urn:microsoft.com/office/officeart/2005/8/layout/orgChart1"/>
    <dgm:cxn modelId="{1FB2C585-D684-455F-AE42-A2C0E567A88C}" type="presOf" srcId="{5D78EF55-01D5-41DA-9F24-C6D6DCA83F78}" destId="{F220A36C-6A90-4A80-A837-5F882EF6026D}" srcOrd="0" destOrd="0" presId="urn:microsoft.com/office/officeart/2005/8/layout/orgChart1"/>
    <dgm:cxn modelId="{2DFBED4D-23D3-4378-A77F-EC218FDCB654}" type="presParOf" srcId="{637F346A-8BB1-47FF-9578-72CEEA082A37}" destId="{38D3E609-9857-4E8A-A0D0-9F9F16A34760}" srcOrd="1" destOrd="3" presId="urn:microsoft.com/office/officeart/2005/8/layout/orgChart1"/>
    <dgm:cxn modelId="{7A095081-33A7-4A4E-813D-79127A6A3967}" type="presParOf" srcId="{637F346A-8BB1-47FF-9578-72CEEA082A37}" destId="{8A5A8ECC-0949-46BB-8403-1C95F5F9FF05}" srcOrd="2" destOrd="3" presId="urn:microsoft.com/office/officeart/2005/8/layout/orgChart1"/>
    <dgm:cxn modelId="{A65BA18B-3D3D-42ED-A5C0-70816F568952}" type="presParOf" srcId="{F49426EC-28B3-416F-BB4F-46DC5E556688}" destId="{8CAD641A-EE18-4BE0-8E48-B7487D62926E}" srcOrd="2" destOrd="3" presId="urn:microsoft.com/office/officeart/2005/8/layout/orgChart1"/>
    <dgm:cxn modelId="{84346DD5-C4FE-43BC-9EB8-518737136F8A}" type="presParOf" srcId="{BD6CBF99-4B97-449E-8577-4454003CA8B0}" destId="{57172B46-788F-4E23-B6A4-70AD90BFC4F7}" srcOrd="4" destOrd="1" presId="urn:microsoft.com/office/officeart/2005/8/layout/orgChart1"/>
    <dgm:cxn modelId="{AEA5F5D1-FEE4-4D63-A10C-D7CD5B2F1D4E}" type="presOf" srcId="{8AEAF976-73E5-408D-8C6F-46C0108A3D0C}" destId="{57172B46-788F-4E23-B6A4-70AD90BFC4F7}" srcOrd="0" destOrd="0" presId="urn:microsoft.com/office/officeart/2005/8/layout/orgChart1"/>
    <dgm:cxn modelId="{96EFBCA7-A573-4CBB-A3E9-97A125250E26}" type="presParOf" srcId="{BD6CBF99-4B97-449E-8577-4454003CA8B0}" destId="{96E76601-0CF3-4CBF-A2BD-3FFF15918C8D}" srcOrd="5" destOrd="1" presId="urn:microsoft.com/office/officeart/2005/8/layout/orgChart1"/>
    <dgm:cxn modelId="{61C70792-3021-4CCA-AC67-334D58B41AFE}" type="presParOf" srcId="{96E76601-0CF3-4CBF-A2BD-3FFF15918C8D}" destId="{C544D291-5FDD-44A8-BFBD-31B7B81849E6}" srcOrd="0" destOrd="5" presId="urn:microsoft.com/office/officeart/2005/8/layout/orgChart1"/>
    <dgm:cxn modelId="{BF939C4E-726A-4222-9B30-170B35BB0CF7}" type="presOf" srcId="{15442710-CC70-4F08-A3C6-E4F5ADD212CF}" destId="{C544D291-5FDD-44A8-BFBD-31B7B81849E6}" srcOrd="0" destOrd="0" presId="urn:microsoft.com/office/officeart/2005/8/layout/orgChart1"/>
    <dgm:cxn modelId="{635373A6-3821-4934-BF19-F126EA72DCB5}" type="presParOf" srcId="{C544D291-5FDD-44A8-BFBD-31B7B81849E6}" destId="{A72F7F43-9B44-4AF7-9C8A-EFDE5C7A3FF8}" srcOrd="0" destOrd="0" presId="urn:microsoft.com/office/officeart/2005/8/layout/orgChart1"/>
    <dgm:cxn modelId="{AD7C72A4-4666-433E-B42E-BD00102BF78E}" type="presOf" srcId="{15442710-CC70-4F08-A3C6-E4F5ADD212CF}" destId="{A72F7F43-9B44-4AF7-9C8A-EFDE5C7A3FF8}" srcOrd="0" destOrd="0" presId="urn:microsoft.com/office/officeart/2005/8/layout/orgChart1"/>
    <dgm:cxn modelId="{61494D53-B078-4900-AC8D-5D7ED31C0A00}" type="presParOf" srcId="{C544D291-5FDD-44A8-BFBD-31B7B81849E6}" destId="{7C177E98-02DF-4F2E-B867-99947B194BF8}" srcOrd="1" destOrd="0" presId="urn:microsoft.com/office/officeart/2005/8/layout/orgChart1"/>
    <dgm:cxn modelId="{6D3D3AAD-3D60-419C-A703-D80715D665CC}" type="presOf" srcId="{15442710-CC70-4F08-A3C6-E4F5ADD212CF}" destId="{7C177E98-02DF-4F2E-B867-99947B194BF8}" srcOrd="0" destOrd="0" presId="urn:microsoft.com/office/officeart/2005/8/layout/orgChart1"/>
    <dgm:cxn modelId="{AA41E641-EB3F-4DA3-AE2B-476A32197C2B}" type="presParOf" srcId="{96E76601-0CF3-4CBF-A2BD-3FFF15918C8D}" destId="{ED4CF7A3-9C0F-49FB-8BA1-218A324FC0F4}" srcOrd="1" destOrd="5" presId="urn:microsoft.com/office/officeart/2005/8/layout/orgChart1"/>
    <dgm:cxn modelId="{57E09C26-A7A8-4B3F-8E5D-433A6A1D791C}" type="presParOf" srcId="{ED4CF7A3-9C0F-49FB-8BA1-218A324FC0F4}" destId="{CFAAF87E-B704-4F21-9A9F-92C8D7DA8069}" srcOrd="0" destOrd="1" presId="urn:microsoft.com/office/officeart/2005/8/layout/orgChart1"/>
    <dgm:cxn modelId="{D9C4E274-A57A-438D-9BBB-68FEAA0B1A21}" type="presOf" srcId="{12707BDA-472E-4FF9-8B94-34B0F2E6F5C8}" destId="{CFAAF87E-B704-4F21-9A9F-92C8D7DA8069}" srcOrd="0" destOrd="0" presId="urn:microsoft.com/office/officeart/2005/8/layout/orgChart1"/>
    <dgm:cxn modelId="{9E2DB05E-6C6A-4F27-8608-884245850AEE}" type="presParOf" srcId="{ED4CF7A3-9C0F-49FB-8BA1-218A324FC0F4}" destId="{CED7674C-C697-4A83-8CA4-D46FE2DB36A4}" srcOrd="1" destOrd="1" presId="urn:microsoft.com/office/officeart/2005/8/layout/orgChart1"/>
    <dgm:cxn modelId="{AF4DCBAA-A1BA-47F3-9E73-05A222644D33}" type="presParOf" srcId="{CED7674C-C697-4A83-8CA4-D46FE2DB36A4}" destId="{32EF68D6-F9FE-4C0E-B008-2225D5B7D73F}" srcOrd="0" destOrd="1" presId="urn:microsoft.com/office/officeart/2005/8/layout/orgChart1"/>
    <dgm:cxn modelId="{0841A6C8-FA51-40E9-8C5C-2DBBC9E747DA}" type="presOf" srcId="{A5524F0F-57BB-45CA-841E-821976628900}" destId="{32EF68D6-F9FE-4C0E-B008-2225D5B7D73F}" srcOrd="0" destOrd="0" presId="urn:microsoft.com/office/officeart/2005/8/layout/orgChart1"/>
    <dgm:cxn modelId="{824F57C4-5A44-4717-B5A9-3916C4754F60}" type="presParOf" srcId="{32EF68D6-F9FE-4C0E-B008-2225D5B7D73F}" destId="{3CB3CDF9-43BC-448E-9BBD-B9D830E3DEC4}" srcOrd="0" destOrd="0" presId="urn:microsoft.com/office/officeart/2005/8/layout/orgChart1"/>
    <dgm:cxn modelId="{D4758D11-3914-4D8D-8E9B-B49CFD4B478A}" type="presOf" srcId="{A5524F0F-57BB-45CA-841E-821976628900}" destId="{3CB3CDF9-43BC-448E-9BBD-B9D830E3DEC4}" srcOrd="0" destOrd="0" presId="urn:microsoft.com/office/officeart/2005/8/layout/orgChart1"/>
    <dgm:cxn modelId="{590F9849-7525-4349-89B1-864094B83287}" type="presParOf" srcId="{32EF68D6-F9FE-4C0E-B008-2225D5B7D73F}" destId="{9D0540FC-BBD3-4538-B82E-B188B324BF70}" srcOrd="1" destOrd="0" presId="urn:microsoft.com/office/officeart/2005/8/layout/orgChart1"/>
    <dgm:cxn modelId="{81042220-B1C2-426F-A1CD-31AF6EA42430}" type="presOf" srcId="{A5524F0F-57BB-45CA-841E-821976628900}" destId="{9D0540FC-BBD3-4538-B82E-B188B324BF70}" srcOrd="0" destOrd="0" presId="urn:microsoft.com/office/officeart/2005/8/layout/orgChart1"/>
    <dgm:cxn modelId="{B7309C1E-A2A7-4448-82D4-55E0C23AD8C3}" type="presParOf" srcId="{CED7674C-C697-4A83-8CA4-D46FE2DB36A4}" destId="{1C1644D6-4182-48CC-921E-75873A736A51}" srcOrd="1" destOrd="1" presId="urn:microsoft.com/office/officeart/2005/8/layout/orgChart1"/>
    <dgm:cxn modelId="{F4702CF4-BAE1-4340-A399-8872FD122747}" type="presParOf" srcId="{CED7674C-C697-4A83-8CA4-D46FE2DB36A4}" destId="{44CA9AA6-2860-419F-8927-391FDD29F4F4}" srcOrd="2" destOrd="1" presId="urn:microsoft.com/office/officeart/2005/8/layout/orgChart1"/>
    <dgm:cxn modelId="{6CEA712C-2DF3-4783-8DD0-F557CCE86F5D}" type="presParOf" srcId="{ED4CF7A3-9C0F-49FB-8BA1-218A324FC0F4}" destId="{CA47C1C7-4FBC-4DE0-8DE1-2ABAF67D76D9}" srcOrd="2" destOrd="1" presId="urn:microsoft.com/office/officeart/2005/8/layout/orgChart1"/>
    <dgm:cxn modelId="{F9C24F49-1987-493A-8147-D9EEA187AFF6}" type="presOf" srcId="{8EED6380-AFCB-4B31-A468-89B4B65DE0F3}" destId="{CA47C1C7-4FBC-4DE0-8DE1-2ABAF67D76D9}" srcOrd="0" destOrd="0" presId="urn:microsoft.com/office/officeart/2005/8/layout/orgChart1"/>
    <dgm:cxn modelId="{0669A0D0-CEDC-46D2-940F-B0DB905E7C14}" type="presParOf" srcId="{ED4CF7A3-9C0F-49FB-8BA1-218A324FC0F4}" destId="{10D5DAF6-A25D-4EC8-AA55-43A0CBB99683}" srcOrd="3" destOrd="1" presId="urn:microsoft.com/office/officeart/2005/8/layout/orgChart1"/>
    <dgm:cxn modelId="{DF5B71D5-0DEC-466D-8CA7-CAB40B573BD2}" type="presParOf" srcId="{10D5DAF6-A25D-4EC8-AA55-43A0CBB99683}" destId="{C39BF24D-19D6-41FF-8174-F6D587C011F1}" srcOrd="0" destOrd="3" presId="urn:microsoft.com/office/officeart/2005/8/layout/orgChart1"/>
    <dgm:cxn modelId="{4B140DAE-0F53-4CC6-A691-B2928047A003}" type="presOf" srcId="{12E8D959-2DF6-4ACD-98A7-50BB35F801CC}" destId="{C39BF24D-19D6-41FF-8174-F6D587C011F1}" srcOrd="0" destOrd="0" presId="urn:microsoft.com/office/officeart/2005/8/layout/orgChart1"/>
    <dgm:cxn modelId="{2DED528E-1A50-4238-8DF0-40B0598F1145}" type="presParOf" srcId="{C39BF24D-19D6-41FF-8174-F6D587C011F1}" destId="{0F0B58D7-C975-4DBA-98F0-5790CD254193}" srcOrd="0" destOrd="0" presId="urn:microsoft.com/office/officeart/2005/8/layout/orgChart1"/>
    <dgm:cxn modelId="{E2C75393-7898-4D98-8C76-06552EFFD367}" type="presOf" srcId="{12E8D959-2DF6-4ACD-98A7-50BB35F801CC}" destId="{0F0B58D7-C975-4DBA-98F0-5790CD254193}" srcOrd="0" destOrd="0" presId="urn:microsoft.com/office/officeart/2005/8/layout/orgChart1"/>
    <dgm:cxn modelId="{C6EAFDDC-E9B5-40D6-9D1B-DFA5CEC84BF1}" type="presParOf" srcId="{C39BF24D-19D6-41FF-8174-F6D587C011F1}" destId="{5B7B9D1A-4D4B-4E5C-8260-B238CEF241B2}" srcOrd="1" destOrd="0" presId="urn:microsoft.com/office/officeart/2005/8/layout/orgChart1"/>
    <dgm:cxn modelId="{459620D8-C765-406E-BA17-7ACCEFF69154}" type="presOf" srcId="{12E8D959-2DF6-4ACD-98A7-50BB35F801CC}" destId="{5B7B9D1A-4D4B-4E5C-8260-B238CEF241B2}" srcOrd="0" destOrd="0" presId="urn:microsoft.com/office/officeart/2005/8/layout/orgChart1"/>
    <dgm:cxn modelId="{07878DEB-DD16-4C71-B6B4-2AFE3473E128}" type="presParOf" srcId="{10D5DAF6-A25D-4EC8-AA55-43A0CBB99683}" destId="{9B0E643E-836F-449E-8859-4BD6ACD6FCFA}" srcOrd="1" destOrd="3" presId="urn:microsoft.com/office/officeart/2005/8/layout/orgChart1"/>
    <dgm:cxn modelId="{CC7066C6-BA79-4021-9A1C-0EBCE876ED85}" type="presParOf" srcId="{10D5DAF6-A25D-4EC8-AA55-43A0CBB99683}" destId="{7E28BCE8-40DF-4E70-8561-8839E16D30D6}" srcOrd="2" destOrd="3" presId="urn:microsoft.com/office/officeart/2005/8/layout/orgChart1"/>
    <dgm:cxn modelId="{7D02E57E-1425-431E-85FB-A658FD816777}" type="presParOf" srcId="{96E76601-0CF3-4CBF-A2BD-3FFF15918C8D}" destId="{A472DA0F-4B6E-4AF7-8D5D-983AAA2F7D38}" srcOrd="2" destOrd="5" presId="urn:microsoft.com/office/officeart/2005/8/layout/orgChart1"/>
    <dgm:cxn modelId="{01030DB9-3A3F-418F-9806-06C21FA2CD9D}" type="presParOf" srcId="{F718BE3C-C674-468C-839B-0357DF194E59}" destId="{A9303554-11BF-46BA-A73E-1D64720FA230}" srcOrd="2" destOrd="1" presId="urn:microsoft.com/office/officeart/2005/8/layout/orgChart1"/>
    <dgm:cxn modelId="{9EF5DF69-490F-4276-B8BC-FE56149C860C}" type="presParOf" srcId="{EB28F6B9-973F-4F85-AA57-6A3B5C2908E3}" destId="{BBC77DDB-24DA-4118-B79E-02222EACAD47}" srcOrd="2" destOrd="5" presId="urn:microsoft.com/office/officeart/2005/8/layout/orgChart1"/>
    <dgm:cxn modelId="{12F4E87F-A3AF-45D8-98A4-CA2359923F95}" type="presParOf" srcId="{FE56F637-9DF5-4FF8-9233-53FD841222A4}" destId="{2DA72F6D-E404-46A1-877D-F044E9B0D530}" srcOrd="6" destOrd="1" presId="urn:microsoft.com/office/officeart/2005/8/layout/orgChart1"/>
    <dgm:cxn modelId="{AD6155C9-3B81-4955-B4EA-27A9E430CBEF}" type="presOf" srcId="{2950B2DC-6984-4BE4-8DB6-EEA7D6FE97B8}" destId="{2DA72F6D-E404-46A1-877D-F044E9B0D530}" srcOrd="0" destOrd="0" presId="urn:microsoft.com/office/officeart/2005/8/layout/orgChart1"/>
    <dgm:cxn modelId="{4EFC5649-4775-4B9A-A97A-889465B4E8EE}" type="presParOf" srcId="{FE56F637-9DF5-4FF8-9233-53FD841222A4}" destId="{2E796ECE-1308-4CD7-9BA2-C0247F796AA3}" srcOrd="7" destOrd="1" presId="urn:microsoft.com/office/officeart/2005/8/layout/orgChart1"/>
    <dgm:cxn modelId="{7EC24B53-2035-4188-852E-96553BF5145E}" type="presParOf" srcId="{2E796ECE-1308-4CD7-9BA2-C0247F796AA3}" destId="{59A8CB6D-2459-4482-A63E-76619EC28A22}" srcOrd="0" destOrd="7" presId="urn:microsoft.com/office/officeart/2005/8/layout/orgChart1"/>
    <dgm:cxn modelId="{EBE11CFC-01E1-496A-8D63-5CF7956CEB87}" type="presOf" srcId="{3E9D6FEE-F012-4184-B225-63521BE41855}" destId="{59A8CB6D-2459-4482-A63E-76619EC28A22}" srcOrd="0" destOrd="0" presId="urn:microsoft.com/office/officeart/2005/8/layout/orgChart1"/>
    <dgm:cxn modelId="{EE39208F-065A-4963-8361-330FC0CB3CE3}" type="presParOf" srcId="{59A8CB6D-2459-4482-A63E-76619EC28A22}" destId="{60F1E5A9-18A7-430D-92D3-9935B451CCEF}" srcOrd="0" destOrd="0" presId="urn:microsoft.com/office/officeart/2005/8/layout/orgChart1"/>
    <dgm:cxn modelId="{1AD4F0D0-0AEF-4B72-A712-20A05FD93A2C}" type="presOf" srcId="{3E9D6FEE-F012-4184-B225-63521BE41855}" destId="{60F1E5A9-18A7-430D-92D3-9935B451CCEF}" srcOrd="0" destOrd="0" presId="urn:microsoft.com/office/officeart/2005/8/layout/orgChart1"/>
    <dgm:cxn modelId="{47B3433F-ECD6-452C-9945-2889F899DFBB}" type="presParOf" srcId="{59A8CB6D-2459-4482-A63E-76619EC28A22}" destId="{C61C52DB-14D2-494C-A02A-5672B4869035}" srcOrd="1" destOrd="0" presId="urn:microsoft.com/office/officeart/2005/8/layout/orgChart1"/>
    <dgm:cxn modelId="{38AC4EC5-9808-4FF0-AC07-5DA8BEAE8BDE}" type="presOf" srcId="{3E9D6FEE-F012-4184-B225-63521BE41855}" destId="{C61C52DB-14D2-494C-A02A-5672B4869035}" srcOrd="0" destOrd="0" presId="urn:microsoft.com/office/officeart/2005/8/layout/orgChart1"/>
    <dgm:cxn modelId="{5F2D4B3F-9981-4D52-AFCA-433FEB343497}" type="presParOf" srcId="{2E796ECE-1308-4CD7-9BA2-C0247F796AA3}" destId="{0A4CB1FA-1CDF-406C-A87E-77C54475F178}" srcOrd="1" destOrd="7" presId="urn:microsoft.com/office/officeart/2005/8/layout/orgChart1"/>
    <dgm:cxn modelId="{B1222F8E-D0D1-4084-ADFE-66568EA22025}" type="presParOf" srcId="{2E796ECE-1308-4CD7-9BA2-C0247F796AA3}" destId="{6D6934F6-7ED4-4BD0-82FD-71333D38E4FA}" srcOrd="2" destOrd="7" presId="urn:microsoft.com/office/officeart/2005/8/layout/orgChart1"/>
    <dgm:cxn modelId="{7D54010C-68D1-495C-990F-A15DBDF296E4}" type="presParOf" srcId="{FE56F637-9DF5-4FF8-9233-53FD841222A4}" destId="{0172D2B0-690B-4F05-AA9C-10AB10BEE8ED}" srcOrd="8" destOrd="1" presId="urn:microsoft.com/office/officeart/2005/8/layout/orgChart1"/>
    <dgm:cxn modelId="{A420B8F8-84FB-420B-AA7E-50336EE8C2C3}" type="presOf" srcId="{77D3003C-15C6-423F-A62F-14D21A07CB8E}" destId="{0172D2B0-690B-4F05-AA9C-10AB10BEE8ED}" srcOrd="0" destOrd="0" presId="urn:microsoft.com/office/officeart/2005/8/layout/orgChart1"/>
    <dgm:cxn modelId="{DC593BA5-4DA0-4B36-B7D4-6866F700C3BE}" type="presParOf" srcId="{FE56F637-9DF5-4FF8-9233-53FD841222A4}" destId="{2D9BBCDA-8074-48FF-B469-32B589315AFA}" srcOrd="9" destOrd="1" presId="urn:microsoft.com/office/officeart/2005/8/layout/orgChart1"/>
    <dgm:cxn modelId="{4087B3DA-B101-4EC3-AEC8-EF46DAD75865}" type="presParOf" srcId="{2D9BBCDA-8074-48FF-B469-32B589315AFA}" destId="{C78844A4-BE48-44E5-A055-AA16987B4DFC}" srcOrd="0" destOrd="9" presId="urn:microsoft.com/office/officeart/2005/8/layout/orgChart1"/>
    <dgm:cxn modelId="{8DE72974-A749-43C9-8D63-DDEE1364EE85}" type="presOf" srcId="{88AAC8B5-E69A-4CC6-91B2-D62A4AA9F92E}" destId="{C78844A4-BE48-44E5-A055-AA16987B4DFC}" srcOrd="0" destOrd="0" presId="urn:microsoft.com/office/officeart/2005/8/layout/orgChart1"/>
    <dgm:cxn modelId="{E4559E0B-766F-4B23-A0A4-29290CF49B47}" type="presParOf" srcId="{C78844A4-BE48-44E5-A055-AA16987B4DFC}" destId="{8E386906-77C4-482C-8554-497635D8FFDA}" srcOrd="0" destOrd="0" presId="urn:microsoft.com/office/officeart/2005/8/layout/orgChart1"/>
    <dgm:cxn modelId="{19AA142F-655C-460D-975E-4513FC7D2B10}" type="presOf" srcId="{88AAC8B5-E69A-4CC6-91B2-D62A4AA9F92E}" destId="{8E386906-77C4-482C-8554-497635D8FFDA}" srcOrd="0" destOrd="0" presId="urn:microsoft.com/office/officeart/2005/8/layout/orgChart1"/>
    <dgm:cxn modelId="{B6D9041F-DB8E-46E0-9109-FA62CA1005A1}" type="presParOf" srcId="{C78844A4-BE48-44E5-A055-AA16987B4DFC}" destId="{E3481D88-FE83-405F-8C04-29B943FA027B}" srcOrd="1" destOrd="0" presId="urn:microsoft.com/office/officeart/2005/8/layout/orgChart1"/>
    <dgm:cxn modelId="{CCEB4527-7D84-48A1-965A-AC66A7DAA6AC}" type="presOf" srcId="{88AAC8B5-E69A-4CC6-91B2-D62A4AA9F92E}" destId="{E3481D88-FE83-405F-8C04-29B943FA027B}" srcOrd="0" destOrd="0" presId="urn:microsoft.com/office/officeart/2005/8/layout/orgChart1"/>
    <dgm:cxn modelId="{AEECCF89-FF53-4C32-827C-2385F78973F1}" type="presParOf" srcId="{2D9BBCDA-8074-48FF-B469-32B589315AFA}" destId="{6C91A169-9DDA-4263-A9BA-242199009660}" srcOrd="1" destOrd="9" presId="urn:microsoft.com/office/officeart/2005/8/layout/orgChart1"/>
    <dgm:cxn modelId="{7BB7B8C3-6321-43D3-9365-9812DEF3DB26}" type="presParOf" srcId="{2D9BBCDA-8074-48FF-B469-32B589315AFA}" destId="{9D4C6B85-201A-4582-8408-FC8037F48947}" srcOrd="2" destOrd="9" presId="urn:microsoft.com/office/officeart/2005/8/layout/orgChart1"/>
    <dgm:cxn modelId="{8335536E-779A-486A-9408-92EF4E2CB204}" type="presParOf" srcId="{BA3D84E0-370C-42BF-90CD-EC87C196EF72}" destId="{58229EC0-D362-43B1-ADB1-986EA492D898}" srcOrd="2" destOrd="1" presId="urn:microsoft.com/office/officeart/2005/8/layout/orgChart1"/>
    <dgm:cxn modelId="{A37736AF-884A-4032-8D13-91C16B938A43}" type="presParOf" srcId="{B6384C49-1D5D-466C-A336-53811C43D44B}" destId="{3EAAF7FA-B8AA-410B-8FE9-3D328553601F}" srcOrd="2" destOrd="1" presId="urn:microsoft.com/office/officeart/2005/8/layout/orgChart1"/>
    <dgm:cxn modelId="{1A09F3B8-C97B-426E-B0CF-4B1F30EAE7E5}" type="presParOf" srcId="{A9C46FD3-3BE9-4E6E-BFF6-B0B42B13F857}" destId="{D30D04B9-4228-45C8-97F8-C82418B02044}" srcOrd="2" destOrd="1" presId="urn:microsoft.com/office/officeart/2005/8/layout/orgChart1"/>
    <dgm:cxn modelId="{07DEF8D5-FC57-439F-AD80-C2BB5311DCCA}" type="presOf" srcId="{B67B6C84-F21A-4F88-BA77-210681DCCCA7}" destId="{D30D04B9-4228-45C8-97F8-C82418B02044}" srcOrd="0" destOrd="0" presId="urn:microsoft.com/office/officeart/2005/8/layout/orgChart1"/>
    <dgm:cxn modelId="{883168C6-6034-49FF-B7E8-2FE3FB6339E0}" type="presParOf" srcId="{A9C46FD3-3BE9-4E6E-BFF6-B0B42B13F857}" destId="{D928E314-FDB9-45FE-8C15-C1E60AA8E3A8}" srcOrd="3" destOrd="1" presId="urn:microsoft.com/office/officeart/2005/8/layout/orgChart1"/>
    <dgm:cxn modelId="{884C588D-B7A4-4F24-BF3D-AA4E2ECCCD36}" type="presParOf" srcId="{D928E314-FDB9-45FE-8C15-C1E60AA8E3A8}" destId="{12A4074F-1022-4BC0-BBE8-F410692DB853}" srcOrd="0" destOrd="3" presId="urn:microsoft.com/office/officeart/2005/8/layout/orgChart1"/>
    <dgm:cxn modelId="{45B79C47-4D19-45FF-A0B8-C3B4460DF516}" type="presOf" srcId="{4FD0BBF8-FE41-449D-81FE-E2EA7155402E}" destId="{12A4074F-1022-4BC0-BBE8-F410692DB853}" srcOrd="0" destOrd="0" presId="urn:microsoft.com/office/officeart/2005/8/layout/orgChart1"/>
    <dgm:cxn modelId="{A78B37E4-E9B4-4DA7-8585-95CB95C49A3B}" type="presParOf" srcId="{12A4074F-1022-4BC0-BBE8-F410692DB853}" destId="{27F9F339-0CF6-4FA8-8519-DD88C35988DE}" srcOrd="0" destOrd="0" presId="urn:microsoft.com/office/officeart/2005/8/layout/orgChart1"/>
    <dgm:cxn modelId="{98CEC692-D76F-4132-8B50-0C496780C84B}" type="presOf" srcId="{4FD0BBF8-FE41-449D-81FE-E2EA7155402E}" destId="{27F9F339-0CF6-4FA8-8519-DD88C35988DE}" srcOrd="0" destOrd="0" presId="urn:microsoft.com/office/officeart/2005/8/layout/orgChart1"/>
    <dgm:cxn modelId="{D24B1615-A44A-43C8-A143-181C48036728}" type="presParOf" srcId="{12A4074F-1022-4BC0-BBE8-F410692DB853}" destId="{60D75233-5846-469D-A414-E8B1379DDDF6}" srcOrd="1" destOrd="0" presId="urn:microsoft.com/office/officeart/2005/8/layout/orgChart1"/>
    <dgm:cxn modelId="{66A13DC2-908C-4862-BE28-792248B716A3}" type="presOf" srcId="{4FD0BBF8-FE41-449D-81FE-E2EA7155402E}" destId="{60D75233-5846-469D-A414-E8B1379DDDF6}" srcOrd="0" destOrd="0" presId="urn:microsoft.com/office/officeart/2005/8/layout/orgChart1"/>
    <dgm:cxn modelId="{D55F9493-12D0-4E08-BF61-6209D3427F7B}" type="presParOf" srcId="{D928E314-FDB9-45FE-8C15-C1E60AA8E3A8}" destId="{B7D9F724-94A3-4F35-AA30-46ADC99C4F87}" srcOrd="1" destOrd="3" presId="urn:microsoft.com/office/officeart/2005/8/layout/orgChart1"/>
    <dgm:cxn modelId="{8DA1B6BA-3867-4D58-96FF-40E22E80896C}" type="presParOf" srcId="{D928E314-FDB9-45FE-8C15-C1E60AA8E3A8}" destId="{5283049F-37E5-4AF4-AAD3-8FBE3D12E415}" srcOrd="2" destOrd="3" presId="urn:microsoft.com/office/officeart/2005/8/layout/orgChart1"/>
    <dgm:cxn modelId="{55106FC2-E23A-4A3B-85C2-42BC1B473B47}" type="presParOf" srcId="{C6F584B9-7EA2-46D8-913B-8F508509ECAB}" destId="{A663BBFB-A120-4F5B-82EC-DB644DB9966B}" srcOrd="2" destOrd="3" presId="urn:microsoft.com/office/officeart/2005/8/layout/orgChart1"/>
    <dgm:cxn modelId="{7567856C-9F25-4732-A5ED-22994334C6C0}" type="presParOf" srcId="{029C6B99-5E8D-41B4-92FE-55B7B2BE3E1B}" destId="{A99A49A6-7CD1-4C7B-9859-2C9445DD8CC4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4204335" cy="3534410"/>
        <a:chOff x="0" y="0"/>
        <a:chExt cx="4204335" cy="3534410"/>
      </a:xfrm>
    </dsp:grpSpPr>
    <dsp:sp modelId="{6A259130-4455-44E0-969B-948D1249687E}">
      <dsp:nvSpPr>
        <dsp:cNvPr id="5" name="任意多边形 4"/>
        <dsp:cNvSpPr/>
      </dsp:nvSpPr>
      <dsp:spPr bwMode="white">
        <a:xfrm>
          <a:off x="614669" y="1201710"/>
          <a:ext cx="1487499" cy="1130991"/>
        </a:xfrm>
        <a:custGeom>
          <a:avLst/>
          <a:gdLst/>
          <a:ahLst/>
          <a:cxnLst/>
          <a:pathLst>
            <a:path w="2343" h="1781">
              <a:moveTo>
                <a:pt x="2343" y="0"/>
              </a:moveTo>
              <a:lnTo>
                <a:pt x="2343" y="1578"/>
              </a:lnTo>
              <a:lnTo>
                <a:pt x="0" y="1578"/>
              </a:lnTo>
              <a:lnTo>
                <a:pt x="0" y="1781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614669" y="1201710"/>
        <a:ext cx="1487499" cy="1130991"/>
      </dsp:txXfrm>
    </dsp:sp>
    <dsp:sp modelId="{F492B679-3C8C-4E72-95A8-8B81298826E7}">
      <dsp:nvSpPr>
        <dsp:cNvPr id="8" name="任意多边形 7"/>
        <dsp:cNvSpPr/>
      </dsp:nvSpPr>
      <dsp:spPr bwMode="white">
        <a:xfrm>
          <a:off x="2102168" y="1201710"/>
          <a:ext cx="0" cy="1130991"/>
        </a:xfrm>
        <a:custGeom>
          <a:avLst/>
          <a:gdLst/>
          <a:ahLst/>
          <a:cxnLst/>
          <a:pathLst>
            <a:path h="1781">
              <a:moveTo>
                <a:pt x="0" y="0"/>
              </a:moveTo>
              <a:lnTo>
                <a:pt x="0" y="1781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102168" y="1201710"/>
        <a:ext cx="0" cy="1130991"/>
      </dsp:txXfrm>
    </dsp:sp>
    <dsp:sp modelId="{AB3A8128-6C86-49B7-B5CC-0153888815E5}">
      <dsp:nvSpPr>
        <dsp:cNvPr id="11" name="任意多边形 10"/>
        <dsp:cNvSpPr/>
      </dsp:nvSpPr>
      <dsp:spPr bwMode="white">
        <a:xfrm>
          <a:off x="2102168" y="1201710"/>
          <a:ext cx="1487499" cy="1130991"/>
        </a:xfrm>
        <a:custGeom>
          <a:avLst/>
          <a:gdLst/>
          <a:ahLst/>
          <a:cxnLst/>
          <a:pathLst>
            <a:path w="2343" h="1781">
              <a:moveTo>
                <a:pt x="0" y="0"/>
              </a:moveTo>
              <a:lnTo>
                <a:pt x="0" y="1578"/>
              </a:lnTo>
              <a:lnTo>
                <a:pt x="2343" y="1578"/>
              </a:lnTo>
              <a:lnTo>
                <a:pt x="2343" y="1781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102168" y="1201710"/>
        <a:ext cx="1487499" cy="1130991"/>
      </dsp:txXfrm>
    </dsp:sp>
    <dsp:sp modelId="{7CC60CE2-51D0-47DE-A469-FE4884597341}">
      <dsp:nvSpPr>
        <dsp:cNvPr id="14" name="任意多边形 13"/>
        <dsp:cNvSpPr/>
      </dsp:nvSpPr>
      <dsp:spPr bwMode="white">
        <a:xfrm>
          <a:off x="1973087" y="1201710"/>
          <a:ext cx="129080" cy="565495"/>
        </a:xfrm>
        <a:custGeom>
          <a:avLst/>
          <a:gdLst/>
          <a:ahLst/>
          <a:cxnLst/>
          <a:pathLst>
            <a:path w="203" h="891">
              <a:moveTo>
                <a:pt x="203" y="0"/>
              </a:moveTo>
              <a:lnTo>
                <a:pt x="203" y="891"/>
              </a:lnTo>
              <a:lnTo>
                <a:pt x="0" y="891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973087" y="1201710"/>
        <a:ext cx="129080" cy="565495"/>
      </dsp:txXfrm>
    </dsp:sp>
    <dsp:sp modelId="{AE79172D-D441-42BB-84EA-E3D989670DED}">
      <dsp:nvSpPr>
        <dsp:cNvPr id="3" name="矩形 2"/>
        <dsp:cNvSpPr/>
      </dsp:nvSpPr>
      <dsp:spPr bwMode="white">
        <a:xfrm>
          <a:off x="1487499" y="587041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登录</a:t>
          </a:r>
          <a:r>
            <a:rPr lang="zh-CN" altLang="en-US"/>
            <a:t>界面</a:t>
          </a:r>
          <a:endParaRPr lang="zh-CN" altLang="en-US"/>
        </a:p>
      </dsp:txBody>
      <dsp:txXfrm>
        <a:off x="1487499" y="587041"/>
        <a:ext cx="1229338" cy="614669"/>
      </dsp:txXfrm>
    </dsp:sp>
    <dsp:sp modelId="{43B7C837-49D6-40CE-BBAB-953D9E4BA7ED}">
      <dsp:nvSpPr>
        <dsp:cNvPr id="6" name="矩形 5"/>
        <dsp:cNvSpPr/>
      </dsp:nvSpPr>
      <dsp:spPr bwMode="white">
        <a:xfrm>
          <a:off x="0" y="2332700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0" y="2332700"/>
        <a:ext cx="1229338" cy="614669"/>
      </dsp:txXfrm>
    </dsp:sp>
    <dsp:sp modelId="{08A0D1D2-3A20-4D63-8E35-B7C8B6B16D48}">
      <dsp:nvSpPr>
        <dsp:cNvPr id="9" name="矩形 8"/>
        <dsp:cNvSpPr/>
      </dsp:nvSpPr>
      <dsp:spPr bwMode="white">
        <a:xfrm>
          <a:off x="1487499" y="2332700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487499" y="2332700"/>
        <a:ext cx="1229338" cy="614669"/>
      </dsp:txXfrm>
    </dsp:sp>
    <dsp:sp modelId="{7D64F4A3-0E55-47AC-A59B-9D5A9DC25552}">
      <dsp:nvSpPr>
        <dsp:cNvPr id="12" name="矩形 11"/>
        <dsp:cNvSpPr/>
      </dsp:nvSpPr>
      <dsp:spPr bwMode="white">
        <a:xfrm>
          <a:off x="2974997" y="2332700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2974997" y="2332700"/>
        <a:ext cx="1229338" cy="614669"/>
      </dsp:txXfrm>
    </dsp:sp>
    <dsp:sp modelId="{15F46F7C-8483-49B2-9069-BD47518FA3C5}">
      <dsp:nvSpPr>
        <dsp:cNvPr id="15" name="矩形 14"/>
        <dsp:cNvSpPr/>
      </dsp:nvSpPr>
      <dsp:spPr bwMode="white">
        <a:xfrm>
          <a:off x="743749" y="1459871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743749" y="1459871"/>
        <a:ext cx="1229338" cy="614669"/>
      </dsp:txXfrm>
    </dsp:sp>
    <dsp:sp modelId="{86420519-308D-4A6A-8FEA-6FB2E39BA448}">
      <dsp:nvSpPr>
        <dsp:cNvPr id="4" name="矩形 3" hidden="1"/>
        <dsp:cNvSpPr/>
      </dsp:nvSpPr>
      <dsp:spPr bwMode="white">
        <a:xfrm>
          <a:off x="1487499" y="587041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487499" y="587041"/>
        <a:ext cx="245868" cy="614669"/>
      </dsp:txXfrm>
    </dsp:sp>
    <dsp:sp modelId="{9A037140-9B69-4B9F-A134-F2F2EB0F2E32}">
      <dsp:nvSpPr>
        <dsp:cNvPr id="7" name="矩形 6" hidden="1"/>
        <dsp:cNvSpPr/>
      </dsp:nvSpPr>
      <dsp:spPr bwMode="white">
        <a:xfrm>
          <a:off x="0" y="2332700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2332700"/>
        <a:ext cx="245868" cy="614669"/>
      </dsp:txXfrm>
    </dsp:sp>
    <dsp:sp modelId="{6238C53E-A961-488B-8FBD-6EC13507B069}">
      <dsp:nvSpPr>
        <dsp:cNvPr id="10" name="矩形 9" hidden="1"/>
        <dsp:cNvSpPr/>
      </dsp:nvSpPr>
      <dsp:spPr bwMode="white">
        <a:xfrm>
          <a:off x="1487499" y="2332700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487499" y="2332700"/>
        <a:ext cx="245868" cy="614669"/>
      </dsp:txXfrm>
    </dsp:sp>
    <dsp:sp modelId="{5667CB49-EC34-46BC-AD2D-72F3BD95D049}">
      <dsp:nvSpPr>
        <dsp:cNvPr id="13" name="矩形 12" hidden="1"/>
        <dsp:cNvSpPr/>
      </dsp:nvSpPr>
      <dsp:spPr bwMode="white">
        <a:xfrm>
          <a:off x="2974997" y="2332700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974997" y="2332700"/>
        <a:ext cx="245868" cy="614669"/>
      </dsp:txXfrm>
    </dsp:sp>
    <dsp:sp modelId="{84CA6990-2D5D-47C3-9020-DF2944DEADCF}">
      <dsp:nvSpPr>
        <dsp:cNvPr id="16" name="矩形 15" hidden="1"/>
        <dsp:cNvSpPr/>
      </dsp:nvSpPr>
      <dsp:spPr bwMode="white">
        <a:xfrm>
          <a:off x="743749" y="1459871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743749" y="1459871"/>
        <a:ext cx="245868" cy="614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e050523-851c-45ed-bcbf-d70be46ee6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050523-851c-45ed-bcbf-d70be46ee6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bd7fb2-e046-40f3-bff7-46fcc36275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bd7fb2-e046-40f3-bff7-46fcc36275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049951-0495-4c43-90a4-cb8d7f6b0b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049951-0495-4c43-90a4-cb8d7f6b0b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3aabed-c8b6-4440-a9cc-fbf37aff7e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3aabed-c8b6-4440-a9cc-fbf37aff7e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46e7a4-d3a0-4478-9ce1-f4a35d9f22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46e7a4-d3a0-4478-9ce1-f4a35d9f22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95e986-bfc2-45cc-95da-914bf08456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95e986-bfc2-45cc-95da-914bf08456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edd11b-166f-4633-b452-1d1f2ab779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edd11b-166f-4633-b452-1d1f2ab779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e0f066-222e-42ab-b43f-f0cde0267c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0f066-222e-42ab-b43f-f0cde0267c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50a957-417f-4122-8fd1-272943ae97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50a957-417f-4122-8fd1-272943ae97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56b76d-c0ec-41cc-a900-6ec51317d8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56b76d-c0ec-41cc-a900-6ec51317d8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13e6bf-4f41-4ffc-955f-f78f99b764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13e6bf-4f41-4ffc-955f-f78f99b764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2b1d64-5135-4e78-bd33-69356dd06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2b1d64-5135-4e78-bd33-69356dd06b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3b7908-4837-4316-afb3-189923d987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3b7908-4837-4316-afb3-189923d987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e7b7b5-aa72-4494-96dd-ab06f231f4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e7b7b5-aa72-4494-96dd-ab06f231f4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819af6-e57b-43de-9f32-adcda99486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819af6-e57b-43de-9f32-adcda99486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873c21-12c7-4e7b-8399-b385eb5a8e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873c21-12c7-4e7b-8399-b385eb5a8e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73fbc7-d242-4fbe-94f8-730fffa340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73fbc7-d242-4fbe-94f8-730fffa340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af5926-0e52-454e-aa95-ed547363a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af5926-0e52-454e-aa95-ed547363a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685d2e-3358-44ed-8652-e527767f17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685d2e-3358-44ed-8652-e527767f17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61063c-3f2a-4ff1-a834-bd9548f0a0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61063c-3f2a-4ff1-a834-bd9548f0a0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b3b2cc-d081-4199-80c6-82ecf033dc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b3b2cc-d081-4199-80c6-82ecf033dc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54f508-cce0-4171-82b3-e7c57f46a8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54f508-cce0-4171-82b3-e7c57f46a8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e6c354-7379-4cbc-b5b4-0c6f8cce9e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e6c354-7379-4cbc-b5b4-0c6f8cce9e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2018-03-24T11:59:00Z</dcterms:created>
  <dc:creator>User</dc:creator>
  <cp:lastModifiedBy>User</cp:lastModifiedBy>
  <dcterms:modified xsi:type="dcterms:W3CDTF">2018-03-27T15:11:12Z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